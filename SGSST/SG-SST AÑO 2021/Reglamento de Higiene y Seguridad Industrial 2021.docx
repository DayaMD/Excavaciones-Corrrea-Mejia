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D61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160"/>
        <w:gridCol w:w="1830"/>
        <w:gridCol w:w="732"/>
        <w:gridCol w:w="2487"/>
      </w:tblGrid>
      <w:tr w:rsidR="00D33F86" w14:paraId="11D7EBAE" w14:textId="77777777" w:rsidTr="004E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D597A2B" w14:textId="78B33405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Social</w:t>
            </w:r>
          </w:p>
        </w:tc>
        <w:tc>
          <w:tcPr>
            <w:tcW w:w="4841" w:type="dxa"/>
            <w:gridSpan w:val="3"/>
            <w:vAlign w:val="center"/>
          </w:tcPr>
          <w:p w14:paraId="36DF0A2B" w14:textId="525750F5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EXCAVACIONES CORREA MEJÍA S.A.S</w:t>
            </w:r>
          </w:p>
        </w:tc>
        <w:tc>
          <w:tcPr>
            <w:tcW w:w="732" w:type="dxa"/>
            <w:vAlign w:val="center"/>
          </w:tcPr>
          <w:p w14:paraId="2595E5D2" w14:textId="13A31390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</w:tc>
        <w:tc>
          <w:tcPr>
            <w:tcW w:w="2487" w:type="dxa"/>
            <w:vAlign w:val="center"/>
          </w:tcPr>
          <w:p w14:paraId="029E66BC" w14:textId="09F367C0" w:rsidR="00160EEF" w:rsidRP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0EEF">
              <w:rPr>
                <w:rFonts w:ascii="Century Gothic" w:hAnsi="Century Gothic"/>
                <w:b w:val="0"/>
                <w:szCs w:val="24"/>
              </w:rPr>
              <w:t>901.245.271-1</w:t>
            </w:r>
          </w:p>
        </w:tc>
      </w:tr>
      <w:tr w:rsidR="00160EEF" w14:paraId="2C3E6B48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791A3A" w14:textId="218A52BD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3011" w:type="dxa"/>
            <w:gridSpan w:val="2"/>
            <w:vAlign w:val="center"/>
          </w:tcPr>
          <w:p w14:paraId="4A734316" w14:textId="31031C7A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Yumbo</w:t>
            </w:r>
          </w:p>
        </w:tc>
        <w:tc>
          <w:tcPr>
            <w:tcW w:w="1830" w:type="dxa"/>
            <w:vAlign w:val="center"/>
          </w:tcPr>
          <w:p w14:paraId="42E18586" w14:textId="589D2606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3219" w:type="dxa"/>
            <w:gridSpan w:val="2"/>
            <w:vAlign w:val="center"/>
          </w:tcPr>
          <w:p w14:paraId="15DBCC6F" w14:textId="4AD28668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Valle del Cauca</w:t>
            </w:r>
          </w:p>
        </w:tc>
      </w:tr>
      <w:tr w:rsidR="00160EEF" w14:paraId="069E9086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1A68265" w14:textId="2D28147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011" w:type="dxa"/>
            <w:gridSpan w:val="2"/>
            <w:vAlign w:val="center"/>
          </w:tcPr>
          <w:p w14:paraId="45555B1D" w14:textId="1CB73D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32 # 7 - 11</w:t>
            </w:r>
          </w:p>
        </w:tc>
        <w:tc>
          <w:tcPr>
            <w:tcW w:w="1830" w:type="dxa"/>
            <w:vAlign w:val="center"/>
          </w:tcPr>
          <w:p w14:paraId="769540B2" w14:textId="0756BE96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219" w:type="dxa"/>
            <w:gridSpan w:val="2"/>
            <w:vAlign w:val="center"/>
          </w:tcPr>
          <w:p w14:paraId="686F084E" w14:textId="5DA72085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Arroyohondo</w:t>
            </w:r>
          </w:p>
        </w:tc>
      </w:tr>
      <w:tr w:rsidR="00160EEF" w14:paraId="5578001A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0C1B25A5" w14:textId="45E58EE8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011" w:type="dxa"/>
            <w:gridSpan w:val="2"/>
            <w:vAlign w:val="center"/>
          </w:tcPr>
          <w:p w14:paraId="2F4A809A" w14:textId="4A201EA5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3104152155</w:t>
            </w:r>
          </w:p>
        </w:tc>
        <w:tc>
          <w:tcPr>
            <w:tcW w:w="1830" w:type="dxa"/>
            <w:vAlign w:val="center"/>
          </w:tcPr>
          <w:p w14:paraId="583458E1" w14:textId="17F0F635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Actualización</w:t>
            </w:r>
          </w:p>
        </w:tc>
        <w:tc>
          <w:tcPr>
            <w:tcW w:w="3219" w:type="dxa"/>
            <w:gridSpan w:val="2"/>
            <w:vAlign w:val="center"/>
          </w:tcPr>
          <w:p w14:paraId="7345BD31" w14:textId="440C5883" w:rsidR="00160EEF" w:rsidRPr="00160EEF" w:rsidRDefault="00C034E4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52392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523927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2392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60EEF" w14:paraId="1231E54E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7A8D6A9" w14:textId="2D7B14F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</w:t>
            </w:r>
          </w:p>
        </w:tc>
        <w:tc>
          <w:tcPr>
            <w:tcW w:w="3011" w:type="dxa"/>
            <w:gridSpan w:val="2"/>
            <w:vAlign w:val="center"/>
          </w:tcPr>
          <w:p w14:paraId="68D3B03A" w14:textId="67FE6327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Positiva Compañía de Seguros S.A</w:t>
            </w:r>
          </w:p>
        </w:tc>
        <w:tc>
          <w:tcPr>
            <w:tcW w:w="1830" w:type="dxa"/>
            <w:vAlign w:val="center"/>
          </w:tcPr>
          <w:p w14:paraId="1C1C7F08" w14:textId="224EFF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Nivel de Riesgo</w:t>
            </w:r>
          </w:p>
        </w:tc>
        <w:tc>
          <w:tcPr>
            <w:tcW w:w="3219" w:type="dxa"/>
            <w:gridSpan w:val="2"/>
            <w:vAlign w:val="center"/>
          </w:tcPr>
          <w:p w14:paraId="60E6D2CD" w14:textId="45808A4F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(V)</w:t>
            </w:r>
          </w:p>
        </w:tc>
      </w:tr>
      <w:tr w:rsidR="00160EEF" w14:paraId="625CFEBD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0F533A92" w14:textId="3D47CC2D" w:rsidR="00160EEF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acuerdo al Decreto 1607 de 2002</w:t>
            </w:r>
          </w:p>
        </w:tc>
        <w:tc>
          <w:tcPr>
            <w:tcW w:w="6209" w:type="dxa"/>
            <w:gridSpan w:val="4"/>
            <w:vAlign w:val="center"/>
          </w:tcPr>
          <w:p w14:paraId="5CFC9E97" w14:textId="3D0BDF21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5-4512-01</w:t>
            </w:r>
          </w:p>
        </w:tc>
      </w:tr>
      <w:tr w:rsidR="004173F0" w14:paraId="777A6972" w14:textId="77777777" w:rsidTr="00160EE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7D4C9A0" w14:textId="603033FC" w:rsidR="004173F0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económica principal</w:t>
            </w:r>
          </w:p>
        </w:tc>
        <w:tc>
          <w:tcPr>
            <w:tcW w:w="6209" w:type="dxa"/>
            <w:gridSpan w:val="4"/>
            <w:vAlign w:val="center"/>
          </w:tcPr>
          <w:p w14:paraId="1947EDCC" w14:textId="47EA5D01" w:rsidR="004173F0" w:rsidRDefault="004173F0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Trabajos de preparación de terrenos para obras civiles</w:t>
            </w:r>
          </w:p>
        </w:tc>
      </w:tr>
    </w:tbl>
    <w:p w14:paraId="23B210F8" w14:textId="77777777" w:rsidR="00595C84" w:rsidRPr="00A0349F" w:rsidRDefault="00595C84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1DB2C8" w14:textId="77777777" w:rsidR="00534E43" w:rsidRDefault="00534E43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7608ACF" w14:textId="166954DB" w:rsidR="00A0349F" w:rsidRPr="00820CCF" w:rsidRDefault="004E355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EXCAVACIONES CORREA MEJÍA S.A.S</w:t>
      </w:r>
      <w:r w:rsidR="007C7A32" w:rsidRPr="007C7A32">
        <w:rPr>
          <w:rFonts w:ascii="Arial" w:hAnsi="Arial" w:cs="Arial"/>
          <w:b/>
          <w:sz w:val="24"/>
          <w:szCs w:val="24"/>
        </w:rPr>
        <w:t>.</w:t>
      </w:r>
      <w:r w:rsidR="0062279B" w:rsidRPr="00820C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adelante la empresa,</w:t>
      </w:r>
      <w:r w:rsidR="0062279B" w:rsidRPr="00820CCF">
        <w:rPr>
          <w:rFonts w:ascii="Arial" w:hAnsi="Arial" w:cs="Arial"/>
          <w:sz w:val="24"/>
          <w:szCs w:val="24"/>
        </w:rPr>
        <w:t xml:space="preserve"> prescribe el presente reglamento </w:t>
      </w:r>
      <w:r>
        <w:rPr>
          <w:rFonts w:ascii="Arial" w:hAnsi="Arial" w:cs="Arial"/>
          <w:sz w:val="24"/>
          <w:szCs w:val="24"/>
        </w:rPr>
        <w:t>comprendido</w:t>
      </w:r>
      <w:r w:rsidR="0062279B" w:rsidRPr="00820CCF">
        <w:rPr>
          <w:rFonts w:ascii="Arial" w:hAnsi="Arial" w:cs="Arial"/>
          <w:sz w:val="24"/>
          <w:szCs w:val="24"/>
        </w:rPr>
        <w:t xml:space="preserve"> en los siguientes </w:t>
      </w:r>
      <w:r w:rsidR="00820CCF" w:rsidRPr="00820CCF">
        <w:rPr>
          <w:rFonts w:ascii="Arial" w:hAnsi="Arial" w:cs="Arial"/>
          <w:sz w:val="24"/>
          <w:szCs w:val="24"/>
        </w:rPr>
        <w:t>términos</w:t>
      </w:r>
      <w:r w:rsidR="0062279B" w:rsidRPr="00820CCF">
        <w:rPr>
          <w:rFonts w:ascii="Arial" w:hAnsi="Arial" w:cs="Arial"/>
          <w:sz w:val="24"/>
          <w:szCs w:val="24"/>
        </w:rPr>
        <w:t>:</w:t>
      </w:r>
    </w:p>
    <w:p w14:paraId="3DB9ED42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FD073" w14:textId="77777777" w:rsidR="00826590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1.</w:t>
      </w:r>
      <w:r w:rsidRPr="00A0349F">
        <w:rPr>
          <w:rFonts w:ascii="Arial" w:hAnsi="Arial" w:cs="Arial"/>
          <w:sz w:val="24"/>
          <w:szCs w:val="24"/>
        </w:rPr>
        <w:t xml:space="preserve"> La empresa se compromete a dar cumplimiento a las disposiciones  legales vigentes, tendientes a garantizar los mecanismos que aseguren una adecuada y oportuna prevención de los accidentes de trabaj</w:t>
      </w:r>
      <w:r w:rsidR="00132E14">
        <w:rPr>
          <w:rFonts w:ascii="Arial" w:hAnsi="Arial" w:cs="Arial"/>
          <w:sz w:val="24"/>
          <w:szCs w:val="24"/>
        </w:rPr>
        <w:t xml:space="preserve">o y enfermedades </w:t>
      </w:r>
      <w:r w:rsidR="00820CCF">
        <w:rPr>
          <w:rFonts w:ascii="Arial" w:hAnsi="Arial" w:cs="Arial"/>
          <w:sz w:val="24"/>
          <w:szCs w:val="24"/>
        </w:rPr>
        <w:t xml:space="preserve">laborales y de la promoción de la </w:t>
      </w:r>
      <w:r w:rsidR="00820CCF" w:rsidRPr="00E822AB">
        <w:rPr>
          <w:rFonts w:ascii="Arial" w:hAnsi="Arial" w:cs="Arial"/>
          <w:sz w:val="24"/>
          <w:szCs w:val="24"/>
        </w:rPr>
        <w:t>salud de los trabajadores</w:t>
      </w:r>
      <w:r w:rsidR="00132E14" w:rsidRPr="00E822AB">
        <w:rPr>
          <w:rFonts w:ascii="Arial" w:hAnsi="Arial" w:cs="Arial"/>
          <w:sz w:val="24"/>
          <w:szCs w:val="24"/>
        </w:rPr>
        <w:t xml:space="preserve">, de conformidad con los </w:t>
      </w:r>
      <w:r w:rsidRPr="00E822AB">
        <w:rPr>
          <w:rFonts w:ascii="Arial" w:hAnsi="Arial" w:cs="Arial"/>
          <w:sz w:val="24"/>
          <w:szCs w:val="24"/>
        </w:rPr>
        <w:t>artículos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57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108,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205,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206,</w:t>
      </w:r>
      <w:r w:rsidR="00132E14" w:rsidRPr="00E822AB">
        <w:rPr>
          <w:rFonts w:ascii="Arial" w:hAnsi="Arial" w:cs="Arial"/>
          <w:sz w:val="24"/>
          <w:szCs w:val="24"/>
        </w:rPr>
        <w:t xml:space="preserve"> 217, </w:t>
      </w:r>
      <w:r w:rsidRPr="00E822AB">
        <w:rPr>
          <w:rFonts w:ascii="Arial" w:hAnsi="Arial" w:cs="Arial"/>
          <w:sz w:val="24"/>
          <w:szCs w:val="24"/>
        </w:rPr>
        <w:t>220,</w:t>
      </w:r>
      <w:r w:rsidR="00132E14" w:rsidRPr="00E822AB">
        <w:rPr>
          <w:rFonts w:ascii="Arial" w:hAnsi="Arial" w:cs="Arial"/>
          <w:sz w:val="24"/>
          <w:szCs w:val="24"/>
        </w:rPr>
        <w:t xml:space="preserve"> 221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282,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283,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349,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350 y 351 del Código S</w:t>
      </w:r>
      <w:r w:rsidR="00C973E6" w:rsidRPr="00E822AB">
        <w:rPr>
          <w:rFonts w:ascii="Arial" w:hAnsi="Arial" w:cs="Arial"/>
          <w:sz w:val="24"/>
          <w:szCs w:val="24"/>
        </w:rPr>
        <w:t>ustantivo del Trabajo, la Ley 9</w:t>
      </w:r>
      <w:r w:rsidRPr="00E822AB">
        <w:rPr>
          <w:rFonts w:ascii="Arial" w:hAnsi="Arial" w:cs="Arial"/>
          <w:sz w:val="24"/>
          <w:szCs w:val="24"/>
        </w:rPr>
        <w:t xml:space="preserve"> de 1979, Resolución 2400 de 1979, Decreto 614 de 1984, Resolución 2013 de 1986, Resolución 1016 de 1989, Resolución 6398 de 1991, Decreto 1295 de 1994, Decreto 1530 de 1996, Circular</w:t>
      </w:r>
      <w:r w:rsidRPr="00A0349F">
        <w:rPr>
          <w:rFonts w:ascii="Arial" w:hAnsi="Arial" w:cs="Arial"/>
          <w:sz w:val="24"/>
          <w:szCs w:val="24"/>
        </w:rPr>
        <w:t xml:space="preserve"> Unificada 2004, Ley 962 de 2005, Resolución 156 de 2005, Resolución 1401 de 2007, Resolución 2346 de 2007, Resolución 2646 de 2008, </w:t>
      </w:r>
      <w:r w:rsidR="00882DFB" w:rsidRPr="00A0349F">
        <w:rPr>
          <w:rFonts w:ascii="Arial" w:hAnsi="Arial" w:cs="Arial"/>
          <w:sz w:val="24"/>
          <w:szCs w:val="24"/>
        </w:rPr>
        <w:t xml:space="preserve">Resolución </w:t>
      </w:r>
      <w:r w:rsidR="00882DFB">
        <w:rPr>
          <w:rFonts w:ascii="Arial" w:hAnsi="Arial" w:cs="Arial"/>
          <w:sz w:val="24"/>
          <w:szCs w:val="24"/>
        </w:rPr>
        <w:t>1956</w:t>
      </w:r>
      <w:r w:rsidR="00882DFB" w:rsidRPr="00A0349F">
        <w:rPr>
          <w:rFonts w:ascii="Arial" w:hAnsi="Arial" w:cs="Arial"/>
          <w:sz w:val="24"/>
          <w:szCs w:val="24"/>
        </w:rPr>
        <w:t xml:space="preserve"> de 2008</w:t>
      </w:r>
      <w:r w:rsidR="00882DFB">
        <w:rPr>
          <w:rFonts w:ascii="Arial" w:hAnsi="Arial" w:cs="Arial"/>
          <w:sz w:val="24"/>
          <w:szCs w:val="24"/>
        </w:rPr>
        <w:t xml:space="preserve">, </w:t>
      </w:r>
      <w:r w:rsidRPr="00A0349F">
        <w:rPr>
          <w:rFonts w:ascii="Arial" w:hAnsi="Arial" w:cs="Arial"/>
          <w:sz w:val="24"/>
          <w:szCs w:val="24"/>
        </w:rPr>
        <w:t>Resolución 1918 de 2009, Circular 0038 de 2010, Ley 15</w:t>
      </w:r>
      <w:r w:rsidR="004E176B">
        <w:rPr>
          <w:rFonts w:ascii="Arial" w:hAnsi="Arial" w:cs="Arial"/>
          <w:sz w:val="24"/>
          <w:szCs w:val="24"/>
        </w:rPr>
        <w:t>62 de 2012</w:t>
      </w:r>
      <w:r w:rsidR="00132E14">
        <w:rPr>
          <w:rFonts w:ascii="Arial" w:hAnsi="Arial" w:cs="Arial"/>
          <w:sz w:val="24"/>
          <w:szCs w:val="24"/>
        </w:rPr>
        <w:t>, Decreto 1072 de 2015</w:t>
      </w:r>
      <w:r w:rsidR="006A13E7">
        <w:rPr>
          <w:rFonts w:ascii="Arial" w:hAnsi="Arial" w:cs="Arial"/>
          <w:sz w:val="24"/>
          <w:szCs w:val="24"/>
        </w:rPr>
        <w:t xml:space="preserve">, </w:t>
      </w:r>
      <w:r w:rsidR="00882DFB">
        <w:rPr>
          <w:rFonts w:ascii="Arial" w:hAnsi="Arial" w:cs="Arial"/>
          <w:sz w:val="24"/>
          <w:szCs w:val="24"/>
        </w:rPr>
        <w:t xml:space="preserve">Resolución 2851 de 2015, </w:t>
      </w:r>
      <w:r w:rsidR="006A13E7">
        <w:rPr>
          <w:rFonts w:ascii="Arial" w:hAnsi="Arial" w:cs="Arial"/>
          <w:sz w:val="24"/>
          <w:szCs w:val="24"/>
        </w:rPr>
        <w:t xml:space="preserve">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Pr="00A0349F">
        <w:rPr>
          <w:rFonts w:ascii="Arial" w:hAnsi="Arial" w:cs="Arial"/>
          <w:sz w:val="24"/>
          <w:szCs w:val="24"/>
        </w:rPr>
        <w:t xml:space="preserve"> y demás normas que con tal fin se establezcan.</w:t>
      </w:r>
    </w:p>
    <w:p w14:paraId="5F7C8C97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2A5B44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2</w:t>
      </w:r>
      <w:r w:rsidRPr="00A0349F">
        <w:rPr>
          <w:rFonts w:ascii="Arial" w:hAnsi="Arial" w:cs="Arial"/>
          <w:sz w:val="24"/>
          <w:szCs w:val="24"/>
        </w:rPr>
        <w:t xml:space="preserve">.  La empresa se obliga a promover y garantizar la constitución y funcionamiento del Comité Paritario de Seguridad y Salud en el Trabajo de conformidad con lo establecido por </w:t>
      </w:r>
      <w:r w:rsidR="00882DFB">
        <w:rPr>
          <w:rFonts w:ascii="Arial" w:hAnsi="Arial" w:cs="Arial"/>
          <w:sz w:val="24"/>
          <w:szCs w:val="24"/>
        </w:rPr>
        <w:t>la</w:t>
      </w:r>
      <w:r w:rsidRPr="00A0349F">
        <w:rPr>
          <w:rFonts w:ascii="Arial" w:hAnsi="Arial" w:cs="Arial"/>
          <w:sz w:val="24"/>
          <w:szCs w:val="24"/>
        </w:rPr>
        <w:t xml:space="preserve"> Resolución 2013 de </w:t>
      </w:r>
      <w:r w:rsidR="00820CCF">
        <w:rPr>
          <w:rFonts w:ascii="Arial" w:hAnsi="Arial" w:cs="Arial"/>
          <w:sz w:val="24"/>
          <w:szCs w:val="24"/>
        </w:rPr>
        <w:t xml:space="preserve">1986, Resolución 1016 de 1989, Decreto 1295 de 1994, </w:t>
      </w:r>
      <w:r w:rsidR="00132E14">
        <w:rPr>
          <w:rFonts w:ascii="Arial" w:hAnsi="Arial" w:cs="Arial"/>
          <w:sz w:val="24"/>
          <w:szCs w:val="24"/>
        </w:rPr>
        <w:t>Decreto 1072 de 2015</w:t>
      </w:r>
      <w:r w:rsidR="00820CCF">
        <w:rPr>
          <w:rFonts w:ascii="Arial" w:hAnsi="Arial" w:cs="Arial"/>
          <w:sz w:val="24"/>
          <w:szCs w:val="24"/>
        </w:rPr>
        <w:t xml:space="preserve"> y demás normas que con tal fin se establezcan</w:t>
      </w:r>
      <w:r w:rsidRPr="00A0349F">
        <w:rPr>
          <w:rFonts w:ascii="Arial" w:hAnsi="Arial" w:cs="Arial"/>
          <w:sz w:val="24"/>
          <w:szCs w:val="24"/>
        </w:rPr>
        <w:t>.</w:t>
      </w:r>
    </w:p>
    <w:p w14:paraId="1BFC1473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A943F7" w14:textId="327BCE60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3.</w:t>
      </w:r>
      <w:r w:rsidRPr="00A0349F">
        <w:rPr>
          <w:rFonts w:ascii="Arial" w:hAnsi="Arial" w:cs="Arial"/>
          <w:sz w:val="24"/>
          <w:szCs w:val="24"/>
        </w:rPr>
        <w:t xml:space="preserve"> La empresa se compromete a destinar los recursos necesarios para desarrollar actividades permanentes, de confor</w:t>
      </w:r>
      <w:r w:rsidR="004E176B">
        <w:rPr>
          <w:rFonts w:ascii="Arial" w:hAnsi="Arial" w:cs="Arial"/>
          <w:sz w:val="24"/>
          <w:szCs w:val="24"/>
        </w:rPr>
        <w:t xml:space="preserve">midad con el Sistema de Gestión </w:t>
      </w:r>
      <w:r w:rsidRPr="00A0349F">
        <w:rPr>
          <w:rFonts w:ascii="Arial" w:hAnsi="Arial" w:cs="Arial"/>
          <w:sz w:val="24"/>
          <w:szCs w:val="24"/>
        </w:rPr>
        <w:t xml:space="preserve">de la Salud y la Seguridad en el trabajo (SG-SST), elaborado de acuerdo con </w:t>
      </w:r>
      <w:r w:rsidR="006A13E7">
        <w:rPr>
          <w:rFonts w:ascii="Arial" w:hAnsi="Arial" w:cs="Arial"/>
          <w:sz w:val="24"/>
          <w:szCs w:val="24"/>
        </w:rPr>
        <w:t xml:space="preserve">lo establecido en </w:t>
      </w:r>
      <w:r w:rsidR="00132E14">
        <w:rPr>
          <w:rFonts w:ascii="Arial" w:hAnsi="Arial" w:cs="Arial"/>
          <w:sz w:val="24"/>
          <w:szCs w:val="24"/>
        </w:rPr>
        <w:t>el Decreto 1072 de 2015</w:t>
      </w:r>
      <w:r w:rsidR="006A13E7">
        <w:rPr>
          <w:rFonts w:ascii="Arial" w:hAnsi="Arial" w:cs="Arial"/>
          <w:sz w:val="24"/>
          <w:szCs w:val="24"/>
        </w:rPr>
        <w:t xml:space="preserve"> y la 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820CCF">
        <w:rPr>
          <w:rFonts w:ascii="Arial" w:hAnsi="Arial" w:cs="Arial"/>
          <w:sz w:val="24"/>
          <w:szCs w:val="24"/>
        </w:rPr>
        <w:t>, el</w:t>
      </w:r>
      <w:r w:rsidRPr="00A0349F">
        <w:rPr>
          <w:rFonts w:ascii="Arial" w:hAnsi="Arial" w:cs="Arial"/>
          <w:sz w:val="24"/>
          <w:szCs w:val="24"/>
        </w:rPr>
        <w:t xml:space="preserve"> cual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t xml:space="preserve">consiste en el desarrollo de un proceso lógico y por etapas, basado en la mejora continua y que incluye la política, la organización, la planificación, la aplicación, la evaluación, la auditoría y las acciones de mejora con el objetivo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lastRenderedPageBreak/>
        <w:t>de anticipar, reconocer, evaluar y controlar los riesgos que puedan afectar la seguridad y salud en el trabajo</w:t>
      </w:r>
      <w:r w:rsidR="00820CCF">
        <w:rPr>
          <w:rFonts w:ascii="Arial" w:hAnsi="Arial" w:cs="Arial"/>
          <w:color w:val="000000"/>
          <w:sz w:val="24"/>
          <w:szCs w:val="24"/>
        </w:rPr>
        <w:t xml:space="preserve">. Con base en lo anterior el SG-SST </w:t>
      </w:r>
      <w:r w:rsidRPr="00A0349F">
        <w:rPr>
          <w:rFonts w:ascii="Arial" w:hAnsi="Arial" w:cs="Arial"/>
          <w:sz w:val="24"/>
          <w:szCs w:val="24"/>
        </w:rPr>
        <w:t xml:space="preserve">contempla los siguientes aspectos: </w:t>
      </w:r>
    </w:p>
    <w:p w14:paraId="68A11971" w14:textId="004B977C" w:rsidR="00E81C23" w:rsidRDefault="00E81C23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5A0588" w14:textId="366ED96F" w:rsidR="00FC588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CC41" wp14:editId="4B6C5819">
                <wp:simplePos x="0" y="0"/>
                <wp:positionH relativeFrom="column">
                  <wp:posOffset>-237595</wp:posOffset>
                </wp:positionH>
                <wp:positionV relativeFrom="paragraph">
                  <wp:posOffset>74930</wp:posOffset>
                </wp:positionV>
                <wp:extent cx="2070100" cy="15798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BE5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Liderazgo y compromiso</w:t>
                            </w:r>
                          </w:p>
                          <w:p w14:paraId="208085B0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la documentación</w:t>
                            </w:r>
                          </w:p>
                          <w:p w14:paraId="7D956E13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Funciones, Responsabilidades y Competencias</w:t>
                            </w:r>
                          </w:p>
                          <w:p w14:paraId="68ACD77F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Capacitación y Entrenamiento</w:t>
                            </w:r>
                          </w:p>
                          <w:p w14:paraId="49D4021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Identificación de peligros, evaluación y valoración de riesgos</w:t>
                            </w:r>
                          </w:p>
                          <w:p w14:paraId="65604BB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Requisitos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6CC41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18.7pt;margin-top:5.9pt;width:163pt;height:1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" filled="f" stroked="f" strokeweight=".5pt">
                <v:textbox>
                  <w:txbxContent>
                    <w:p w14:paraId="54E2EBE5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Liderazgo y compromiso</w:t>
                      </w:r>
                    </w:p>
                    <w:p w14:paraId="208085B0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la documentación</w:t>
                      </w:r>
                    </w:p>
                    <w:p w14:paraId="7D956E13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Funciones, Responsabilidades y Competencias</w:t>
                      </w:r>
                    </w:p>
                    <w:p w14:paraId="68ACD77F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Capacitación y Entrenamiento</w:t>
                      </w:r>
                    </w:p>
                    <w:p w14:paraId="49D4021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Identificación de peligros, evaluación y valoración de riesgos</w:t>
                      </w:r>
                    </w:p>
                    <w:p w14:paraId="65604BB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Requisitos legales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392E117" w14:textId="5598366A" w:rsidR="00E81C23" w:rsidRPr="00A0349F" w:rsidRDefault="00FA0628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90C1" wp14:editId="6AF2FE72">
                <wp:simplePos x="0" y="0"/>
                <wp:positionH relativeFrom="column">
                  <wp:posOffset>4850660</wp:posOffset>
                </wp:positionH>
                <wp:positionV relativeFrom="paragraph">
                  <wp:posOffset>135255</wp:posOffset>
                </wp:positionV>
                <wp:extent cx="2070100" cy="136525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08F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Control operacional (SST)</w:t>
                            </w:r>
                          </w:p>
                          <w:p w14:paraId="6F30894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Comunicación, participación y consulta</w:t>
                            </w:r>
                          </w:p>
                          <w:p w14:paraId="340E4B2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Prevención, preparación y respuesta ante emergencias</w:t>
                            </w:r>
                          </w:p>
                          <w:p w14:paraId="23659DB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Gestión del cambio</w:t>
                            </w:r>
                          </w:p>
                          <w:p w14:paraId="0C5F3B36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Adquisiciones</w:t>
                            </w:r>
                          </w:p>
                          <w:p w14:paraId="3C6F4B07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contratistas y proveedores</w:t>
                            </w:r>
                          </w:p>
                          <w:p w14:paraId="149E1F2A" w14:textId="77777777" w:rsidR="005B16EA" w:rsidRDefault="005B1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90C1" id="4 Cuadro de texto" o:spid="_x0000_s1027" type="#_x0000_t202" style="position:absolute;left:0;text-align:left;margin-left:381.95pt;margin-top:10.65pt;width:163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" filled="f" stroked="f" strokeweight=".5pt">
                <v:textbox>
                  <w:txbxContent>
                    <w:p w14:paraId="1CC2908F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Control operacional (SST)</w:t>
                      </w:r>
                    </w:p>
                    <w:p w14:paraId="6F30894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Comunicación, participación y consulta</w:t>
                      </w:r>
                    </w:p>
                    <w:p w14:paraId="340E4B2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Prevención, preparación y respuesta ante emergencias</w:t>
                      </w:r>
                    </w:p>
                    <w:p w14:paraId="23659DB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Gestión del cambio</w:t>
                      </w:r>
                    </w:p>
                    <w:p w14:paraId="0C5F3B36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Adquisiciones</w:t>
                      </w:r>
                    </w:p>
                    <w:p w14:paraId="3C6F4B07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contratistas y proveedores</w:t>
                      </w:r>
                    </w:p>
                    <w:p w14:paraId="149E1F2A" w14:textId="77777777" w:rsidR="005B16EA" w:rsidRDefault="005B16EA"/>
                  </w:txbxContent>
                </v:textbox>
              </v:shape>
            </w:pict>
          </mc:Fallback>
        </mc:AlternateContent>
      </w:r>
      <w:r w:rsidR="00D0292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22C9702" wp14:editId="72300F7B">
            <wp:simplePos x="0" y="0"/>
            <wp:positionH relativeFrom="margin">
              <wp:posOffset>667385</wp:posOffset>
            </wp:positionH>
            <wp:positionV relativeFrom="margin">
              <wp:posOffset>1682115</wp:posOffset>
            </wp:positionV>
            <wp:extent cx="4981575" cy="2369820"/>
            <wp:effectExtent l="0" t="0" r="0" b="114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1E90D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3E66C52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9D63C0A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ACA1296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5380538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12D1195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9084B9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E496847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1324614" w14:textId="462F1DB2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0B768C0" w14:textId="0965FE0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73A4E6B" w14:textId="7BB781B1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2DF08FB" w14:textId="072AA4A4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68622C" w14:textId="17AD3853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C8AF56C" w14:textId="1892FFFF" w:rsidR="005B16EA" w:rsidRDefault="00FA0628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110A9" wp14:editId="6E7B5F70">
                <wp:simplePos x="0" y="0"/>
                <wp:positionH relativeFrom="column">
                  <wp:posOffset>4745456</wp:posOffset>
                </wp:positionH>
                <wp:positionV relativeFrom="paragraph">
                  <wp:posOffset>140760</wp:posOffset>
                </wp:positionV>
                <wp:extent cx="2070100" cy="9715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A44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Auditoría de cumplimiento del SG-SST</w:t>
                            </w:r>
                          </w:p>
                          <w:p w14:paraId="0027A1E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Revisión por la alta dirección</w:t>
                            </w:r>
                          </w:p>
                          <w:p w14:paraId="58DEEA51" w14:textId="6798857F" w:rsidR="00FA0628" w:rsidRPr="00FA0628" w:rsidRDefault="005B16EA" w:rsidP="00FA062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FA0628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Investigación de incidentes, accidentes de trabajo y enfermedades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0A9" id="5 Cuadro de texto" o:spid="_x0000_s1028" type="#_x0000_t202" style="position:absolute;left:0;text-align:left;margin-left:373.65pt;margin-top:11.1pt;width:16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" filled="f" stroked="f" strokeweight=".5pt">
                <v:textbox>
                  <w:txbxContent>
                    <w:p w14:paraId="7F47CA44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Auditoría de cumplimiento del SG-SST</w:t>
                      </w:r>
                    </w:p>
                    <w:p w14:paraId="0027A1E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Revisión por la alta dirección</w:t>
                      </w:r>
                    </w:p>
                    <w:p w14:paraId="58DEEA51" w14:textId="6798857F" w:rsidR="00FA0628" w:rsidRPr="00FA0628" w:rsidRDefault="005B16EA" w:rsidP="00FA062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FA0628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Investigación de incidentes, accidentes de trabajo y enfermedades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F5F5FE" w14:textId="70452D8B" w:rsidR="005B16EA" w:rsidRDefault="00FA0628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0D89" wp14:editId="518FD739">
                <wp:simplePos x="0" y="0"/>
                <wp:positionH relativeFrom="column">
                  <wp:posOffset>-436880</wp:posOffset>
                </wp:positionH>
                <wp:positionV relativeFrom="paragraph">
                  <wp:posOffset>126260</wp:posOffset>
                </wp:positionV>
                <wp:extent cx="2070100" cy="53848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AF4" w14:textId="77777777" w:rsid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Acciones preventivas y correctivas</w:t>
                            </w:r>
                          </w:p>
                          <w:p w14:paraId="70DAB356" w14:textId="77777777" w:rsidR="00D02922" w:rsidRPr="005B16EA" w:rsidRDefault="00D02922" w:rsidP="00384EF6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FA0628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0D89" id="7 Cuadro de texto" o:spid="_x0000_s1029" type="#_x0000_t202" style="position:absolute;left:0;text-align:left;margin-left:-34.4pt;margin-top:9.95pt;width:163pt;height:4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" filled="f" stroked="f" strokeweight=".5pt">
                <v:textbox>
                  <w:txbxContent>
                    <w:p w14:paraId="38D57AF4" w14:textId="77777777" w:rsidR="00D02922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Acciones preventivas y correctivas</w:t>
                      </w:r>
                    </w:p>
                    <w:p w14:paraId="70DAB356" w14:textId="77777777" w:rsidR="00D02922" w:rsidRPr="005B16EA" w:rsidRDefault="00D02922" w:rsidP="00384EF6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FA0628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6829B7C2" w14:textId="77777777" w:rsidR="007C33B9" w:rsidRDefault="007C33B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512C140B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A3D284F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57B1B2A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2980107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EAEF3C" w14:textId="3ECE1212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 xml:space="preserve">ARTICULO 4. </w:t>
      </w:r>
      <w:r w:rsidRPr="00A0349F">
        <w:rPr>
          <w:rFonts w:ascii="Arial" w:hAnsi="Arial" w:cs="Arial"/>
          <w:sz w:val="24"/>
          <w:szCs w:val="24"/>
        </w:rPr>
        <w:t>Los riesgos existentes en la empresa están constituidos principalmente por:</w:t>
      </w:r>
    </w:p>
    <w:p w14:paraId="6EE8A217" w14:textId="77777777" w:rsidR="003D0529" w:rsidRPr="00BD5C63" w:rsidRDefault="003D052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1539"/>
        <w:gridCol w:w="1154"/>
      </w:tblGrid>
      <w:tr w:rsidR="007C33B9" w:rsidRPr="0077321D" w14:paraId="43322A94" w14:textId="77777777" w:rsidTr="007C33B9">
        <w:trPr>
          <w:trHeight w:val="338"/>
          <w:jc w:val="center"/>
        </w:trPr>
        <w:tc>
          <w:tcPr>
            <w:tcW w:w="2263" w:type="dxa"/>
            <w:vMerge w:val="restart"/>
            <w:shd w:val="clear" w:color="auto" w:fill="9CC2E5" w:themeFill="accent1" w:themeFillTint="99"/>
            <w:vAlign w:val="center"/>
          </w:tcPr>
          <w:p w14:paraId="6D9F4FA1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3828" w:type="dxa"/>
            <w:vMerge w:val="restart"/>
            <w:shd w:val="clear" w:color="auto" w:fill="9CC2E5" w:themeFill="accent1" w:themeFillTint="99"/>
            <w:vAlign w:val="center"/>
          </w:tcPr>
          <w:p w14:paraId="13BEB65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2693" w:type="dxa"/>
            <w:gridSpan w:val="2"/>
            <w:shd w:val="clear" w:color="auto" w:fill="9CC2E5" w:themeFill="accent1" w:themeFillTint="99"/>
            <w:vAlign w:val="center"/>
          </w:tcPr>
          <w:p w14:paraId="415B38C1" w14:textId="13B494DA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ÁREA EXPUESTA</w:t>
            </w:r>
          </w:p>
        </w:tc>
      </w:tr>
      <w:tr w:rsidR="007C33B9" w:rsidRPr="0077321D" w14:paraId="60040AFD" w14:textId="77777777" w:rsidTr="007C33B9">
        <w:trPr>
          <w:jc w:val="center"/>
        </w:trPr>
        <w:tc>
          <w:tcPr>
            <w:tcW w:w="2263" w:type="dxa"/>
            <w:vMerge/>
            <w:shd w:val="clear" w:color="auto" w:fill="9CC2E5" w:themeFill="accent1" w:themeFillTint="99"/>
            <w:vAlign w:val="center"/>
          </w:tcPr>
          <w:p w14:paraId="7698407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9CC2E5" w:themeFill="accent1" w:themeFillTint="99"/>
            <w:vAlign w:val="center"/>
          </w:tcPr>
          <w:p w14:paraId="49EDE0C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9CC2E5" w:themeFill="accent1" w:themeFillTint="99"/>
            <w:vAlign w:val="center"/>
          </w:tcPr>
          <w:p w14:paraId="45D44FE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Administrativa</w:t>
            </w:r>
          </w:p>
        </w:tc>
        <w:tc>
          <w:tcPr>
            <w:tcW w:w="1154" w:type="dxa"/>
            <w:shd w:val="clear" w:color="auto" w:fill="9CC2E5" w:themeFill="accent1" w:themeFillTint="99"/>
            <w:vAlign w:val="center"/>
          </w:tcPr>
          <w:p w14:paraId="7D0A8AE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Operativa</w:t>
            </w:r>
          </w:p>
        </w:tc>
      </w:tr>
      <w:tr w:rsidR="007C33B9" w:rsidRPr="0077321D" w14:paraId="159DC734" w14:textId="77777777" w:rsidTr="007C33B9">
        <w:trPr>
          <w:jc w:val="center"/>
        </w:trPr>
        <w:tc>
          <w:tcPr>
            <w:tcW w:w="2263" w:type="dxa"/>
            <w:vAlign w:val="center"/>
          </w:tcPr>
          <w:p w14:paraId="16267569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BIOMECÁNICOS</w:t>
            </w:r>
          </w:p>
        </w:tc>
        <w:tc>
          <w:tcPr>
            <w:tcW w:w="3828" w:type="dxa"/>
            <w:vAlign w:val="center"/>
          </w:tcPr>
          <w:p w14:paraId="5C730D6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Movimientos repetitivos, posturas mantenidas, diseño de puestos de trabajo.</w:t>
            </w:r>
          </w:p>
        </w:tc>
        <w:tc>
          <w:tcPr>
            <w:tcW w:w="1539" w:type="dxa"/>
            <w:vAlign w:val="center"/>
          </w:tcPr>
          <w:p w14:paraId="44D5A3C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2F8B2B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369C6B69" w14:textId="77777777" w:rsidTr="007C33B9">
        <w:trPr>
          <w:jc w:val="center"/>
        </w:trPr>
        <w:tc>
          <w:tcPr>
            <w:tcW w:w="2263" w:type="dxa"/>
            <w:vAlign w:val="center"/>
          </w:tcPr>
          <w:p w14:paraId="60EFD84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FÍSICOS</w:t>
            </w:r>
          </w:p>
        </w:tc>
        <w:tc>
          <w:tcPr>
            <w:tcW w:w="3828" w:type="dxa"/>
            <w:vAlign w:val="center"/>
          </w:tcPr>
          <w:p w14:paraId="6C48F315" w14:textId="453F3C9F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Exposición a ruido, vibraciones, iluminación, radiaciones no ionizantes.</w:t>
            </w:r>
          </w:p>
        </w:tc>
        <w:tc>
          <w:tcPr>
            <w:tcW w:w="1539" w:type="dxa"/>
            <w:vAlign w:val="center"/>
          </w:tcPr>
          <w:p w14:paraId="45A25DEC" w14:textId="4DADD153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00F9F2C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F17B087" w14:textId="77777777" w:rsidTr="007C33B9">
        <w:trPr>
          <w:jc w:val="center"/>
        </w:trPr>
        <w:tc>
          <w:tcPr>
            <w:tcW w:w="2263" w:type="dxa"/>
            <w:vAlign w:val="center"/>
          </w:tcPr>
          <w:p w14:paraId="29D17CAA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BIOLÓGICOS</w:t>
            </w:r>
          </w:p>
        </w:tc>
        <w:tc>
          <w:tcPr>
            <w:tcW w:w="3828" w:type="dxa"/>
            <w:vAlign w:val="center"/>
          </w:tcPr>
          <w:p w14:paraId="346B0010" w14:textId="6C3A3CA1" w:rsidR="00411BB1" w:rsidRDefault="00411BB1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Picadura de avispas, culebra entre otros. </w:t>
            </w:r>
          </w:p>
          <w:p w14:paraId="64A85BEC" w14:textId="0ADF5275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Contacto con personas con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enfermedades infectocontagiosas (COVID - 19).</w:t>
            </w:r>
          </w:p>
        </w:tc>
        <w:tc>
          <w:tcPr>
            <w:tcW w:w="1539" w:type="dxa"/>
            <w:vAlign w:val="center"/>
          </w:tcPr>
          <w:p w14:paraId="29DB6898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1484C5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E822AB" w:rsidRPr="0077321D" w14:paraId="1323BE3B" w14:textId="77777777" w:rsidTr="007C33B9">
        <w:trPr>
          <w:jc w:val="center"/>
        </w:trPr>
        <w:tc>
          <w:tcPr>
            <w:tcW w:w="2263" w:type="dxa"/>
            <w:vAlign w:val="center"/>
          </w:tcPr>
          <w:p w14:paraId="3A505887" w14:textId="53B10402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SEGURIDAD</w:t>
            </w:r>
          </w:p>
        </w:tc>
        <w:tc>
          <w:tcPr>
            <w:tcW w:w="3828" w:type="dxa"/>
            <w:vAlign w:val="center"/>
          </w:tcPr>
          <w:p w14:paraId="376107CA" w14:textId="0DF617EA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Excavaciones</w:t>
            </w:r>
          </w:p>
        </w:tc>
        <w:tc>
          <w:tcPr>
            <w:tcW w:w="1539" w:type="dxa"/>
            <w:vAlign w:val="center"/>
          </w:tcPr>
          <w:p w14:paraId="20749492" w14:textId="77777777" w:rsidR="00E822AB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337463C1" w14:textId="47E6661E" w:rsidR="00E822AB" w:rsidRPr="0077321D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974BDC2" w14:textId="77777777" w:rsidTr="007C33B9">
        <w:trPr>
          <w:jc w:val="center"/>
        </w:trPr>
        <w:tc>
          <w:tcPr>
            <w:tcW w:w="2263" w:type="dxa"/>
            <w:vAlign w:val="center"/>
          </w:tcPr>
          <w:p w14:paraId="2ADC033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LOCATIVOS</w:t>
            </w:r>
          </w:p>
        </w:tc>
        <w:tc>
          <w:tcPr>
            <w:tcW w:w="3828" w:type="dxa"/>
            <w:vAlign w:val="center"/>
          </w:tcPr>
          <w:p w14:paraId="5574E69E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la infraestructura arquitectónica referente a pisos, techos, paredes, pasillos, escaleras, muros.</w:t>
            </w:r>
          </w:p>
        </w:tc>
        <w:tc>
          <w:tcPr>
            <w:tcW w:w="1539" w:type="dxa"/>
            <w:vAlign w:val="center"/>
          </w:tcPr>
          <w:p w14:paraId="00C022B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600FF8D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AD9688A" w14:textId="77777777" w:rsidTr="007C33B9">
        <w:trPr>
          <w:jc w:val="center"/>
        </w:trPr>
        <w:tc>
          <w:tcPr>
            <w:tcW w:w="2263" w:type="dxa"/>
            <w:vAlign w:val="center"/>
          </w:tcPr>
          <w:p w14:paraId="2EA06B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ELÉCTRICOS</w:t>
            </w:r>
          </w:p>
        </w:tc>
        <w:tc>
          <w:tcPr>
            <w:tcW w:w="3828" w:type="dxa"/>
            <w:vAlign w:val="center"/>
          </w:tcPr>
          <w:p w14:paraId="5B3ABEE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Contacto con equipos que utilizan o conducen energía eléctrica de forma directa.</w:t>
            </w:r>
          </w:p>
        </w:tc>
        <w:tc>
          <w:tcPr>
            <w:tcW w:w="1539" w:type="dxa"/>
            <w:vAlign w:val="center"/>
          </w:tcPr>
          <w:p w14:paraId="77BAB6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50E60C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68B725C" w14:textId="77777777" w:rsidTr="007C33B9">
        <w:trPr>
          <w:jc w:val="center"/>
        </w:trPr>
        <w:tc>
          <w:tcPr>
            <w:tcW w:w="2263" w:type="dxa"/>
            <w:vAlign w:val="center"/>
          </w:tcPr>
          <w:p w14:paraId="118C401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MECÁNICOS</w:t>
            </w:r>
          </w:p>
        </w:tc>
        <w:tc>
          <w:tcPr>
            <w:tcW w:w="3828" w:type="dxa"/>
            <w:vAlign w:val="center"/>
          </w:tcPr>
          <w:p w14:paraId="4C83708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funcionalidad y diseño de las máquinas, herramientas y utensilios de trabajo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39" w:type="dxa"/>
            <w:vAlign w:val="center"/>
          </w:tcPr>
          <w:p w14:paraId="69817B8E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276DE87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757F615" w14:textId="77777777" w:rsidTr="007C33B9">
        <w:trPr>
          <w:jc w:val="center"/>
        </w:trPr>
        <w:tc>
          <w:tcPr>
            <w:tcW w:w="2263" w:type="dxa"/>
            <w:vAlign w:val="center"/>
          </w:tcPr>
          <w:p w14:paraId="6EAF06D1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NATURALES</w:t>
            </w:r>
          </w:p>
        </w:tc>
        <w:tc>
          <w:tcPr>
            <w:tcW w:w="3828" w:type="dxa"/>
            <w:vAlign w:val="center"/>
          </w:tcPr>
          <w:p w14:paraId="4BA56022" w14:textId="0572B2E3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Fenómenos de la naturaleza como </w:t>
            </w:r>
            <w:r w:rsidR="00411BB1">
              <w:rPr>
                <w:rFonts w:ascii="Arial" w:hAnsi="Arial" w:cs="Arial"/>
                <w:color w:val="000000" w:themeColor="text1"/>
                <w:sz w:val="20"/>
                <w:szCs w:val="20"/>
              </w:rPr>
              <w:t>deslizamiento por terreno húmedo</w:t>
            </w: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, sismo e inundaciones</w:t>
            </w:r>
          </w:p>
        </w:tc>
        <w:tc>
          <w:tcPr>
            <w:tcW w:w="1539" w:type="dxa"/>
            <w:vAlign w:val="center"/>
          </w:tcPr>
          <w:p w14:paraId="2265DAE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388AE479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416B5C0" w14:textId="77777777" w:rsidTr="007C33B9">
        <w:trPr>
          <w:jc w:val="center"/>
        </w:trPr>
        <w:tc>
          <w:tcPr>
            <w:tcW w:w="2263" w:type="dxa"/>
            <w:vAlign w:val="center"/>
          </w:tcPr>
          <w:p w14:paraId="2488368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PSICOSOCIALES</w:t>
            </w:r>
          </w:p>
        </w:tc>
        <w:tc>
          <w:tcPr>
            <w:tcW w:w="3828" w:type="dxa"/>
            <w:vAlign w:val="center"/>
          </w:tcPr>
          <w:p w14:paraId="189FD985" w14:textId="77745536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Repetitividad, exceso de responsabilidad, monotonía, rutina, estrés individual, estrés organizacional, factores de condiciones de trabajo, acoso laboral y alteraciones psicosomáticas asociadas</w:t>
            </w:r>
          </w:p>
        </w:tc>
        <w:tc>
          <w:tcPr>
            <w:tcW w:w="1539" w:type="dxa"/>
            <w:vAlign w:val="center"/>
          </w:tcPr>
          <w:p w14:paraId="476870F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0CC1E58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65C49E8" w14:textId="77777777" w:rsidTr="007C33B9">
        <w:trPr>
          <w:jc w:val="center"/>
        </w:trPr>
        <w:tc>
          <w:tcPr>
            <w:tcW w:w="2263" w:type="dxa"/>
            <w:vAlign w:val="center"/>
          </w:tcPr>
          <w:p w14:paraId="00526413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PÚBLICOS</w:t>
            </w:r>
          </w:p>
        </w:tc>
        <w:tc>
          <w:tcPr>
            <w:tcW w:w="3828" w:type="dxa"/>
            <w:vAlign w:val="center"/>
          </w:tcPr>
          <w:p w14:paraId="73D5E4DF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violencia social como atracos, atentados, vandalismo, entre otros.</w:t>
            </w:r>
          </w:p>
        </w:tc>
        <w:tc>
          <w:tcPr>
            <w:tcW w:w="1539" w:type="dxa"/>
            <w:vAlign w:val="center"/>
          </w:tcPr>
          <w:p w14:paraId="6FBA332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54935D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22FE91DC" w14:textId="77777777" w:rsidTr="007C33B9">
        <w:trPr>
          <w:jc w:val="center"/>
        </w:trPr>
        <w:tc>
          <w:tcPr>
            <w:tcW w:w="2263" w:type="dxa"/>
            <w:vAlign w:val="center"/>
          </w:tcPr>
          <w:p w14:paraId="2D8C2A0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TRÁNSITO</w:t>
            </w:r>
          </w:p>
        </w:tc>
        <w:tc>
          <w:tcPr>
            <w:tcW w:w="3828" w:type="dxa"/>
            <w:vAlign w:val="center"/>
          </w:tcPr>
          <w:p w14:paraId="7534A20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colisiones, volcamientos, atropellamientos de medios de transporte</w:t>
            </w:r>
          </w:p>
        </w:tc>
        <w:tc>
          <w:tcPr>
            <w:tcW w:w="1539" w:type="dxa"/>
            <w:vAlign w:val="center"/>
          </w:tcPr>
          <w:p w14:paraId="7F391127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4B53F5EF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411BB1" w:rsidRPr="0077321D" w14:paraId="318678C5" w14:textId="77777777" w:rsidTr="007C33B9">
        <w:trPr>
          <w:jc w:val="center"/>
        </w:trPr>
        <w:tc>
          <w:tcPr>
            <w:tcW w:w="2263" w:type="dxa"/>
            <w:vAlign w:val="center"/>
          </w:tcPr>
          <w:p w14:paraId="333B3FEF" w14:textId="5AD1D20D" w:rsidR="00411BB1" w:rsidRPr="0077321D" w:rsidRDefault="00411BB1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QUIMICO</w:t>
            </w:r>
          </w:p>
        </w:tc>
        <w:tc>
          <w:tcPr>
            <w:tcW w:w="3828" w:type="dxa"/>
            <w:vAlign w:val="center"/>
          </w:tcPr>
          <w:p w14:paraId="03109443" w14:textId="55C0C791" w:rsidR="00411BB1" w:rsidRPr="0077321D" w:rsidRDefault="00411BB1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Combustible y material particulado</w:t>
            </w:r>
          </w:p>
        </w:tc>
        <w:tc>
          <w:tcPr>
            <w:tcW w:w="1539" w:type="dxa"/>
            <w:vAlign w:val="center"/>
          </w:tcPr>
          <w:p w14:paraId="2E14790D" w14:textId="77777777" w:rsidR="00411BB1" w:rsidRDefault="00411BB1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6274AFBB" w14:textId="3E743342" w:rsidR="00411BB1" w:rsidRPr="0077321D" w:rsidRDefault="00411BB1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1B2E6E94" w14:textId="77777777" w:rsidR="00820CCF" w:rsidRPr="00A0349F" w:rsidRDefault="00820CCF" w:rsidP="00A0349F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14:paraId="5F54EC72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PARÁGRAFO:</w:t>
      </w:r>
      <w:r w:rsidRPr="00A0349F">
        <w:rPr>
          <w:rFonts w:ascii="Arial" w:hAnsi="Arial" w:cs="Arial"/>
          <w:sz w:val="24"/>
          <w:szCs w:val="24"/>
        </w:rPr>
        <w:t xml:space="preserve"> A efecto de que los riesgos contemplados en el presente Artículo, no se traduzcan en accidentes de tra</w:t>
      </w:r>
      <w:r w:rsidR="00357A41">
        <w:rPr>
          <w:rFonts w:ascii="Arial" w:hAnsi="Arial" w:cs="Arial"/>
          <w:sz w:val="24"/>
          <w:szCs w:val="24"/>
        </w:rPr>
        <w:t>bajo o enfermedades laborales, l</w:t>
      </w:r>
      <w:r w:rsidRPr="00A0349F">
        <w:rPr>
          <w:rFonts w:ascii="Arial" w:hAnsi="Arial" w:cs="Arial"/>
          <w:sz w:val="24"/>
          <w:szCs w:val="24"/>
        </w:rPr>
        <w:t>a empresa ejerce su control</w:t>
      </w:r>
      <w:r w:rsidR="00357A41">
        <w:rPr>
          <w:rFonts w:ascii="Arial" w:hAnsi="Arial" w:cs="Arial"/>
          <w:sz w:val="24"/>
          <w:szCs w:val="24"/>
        </w:rPr>
        <w:t xml:space="preserve"> en la fuente, en el medio o en el individuo,</w:t>
      </w:r>
      <w:r w:rsidRPr="00A0349F">
        <w:rPr>
          <w:rFonts w:ascii="Arial" w:hAnsi="Arial" w:cs="Arial"/>
          <w:sz w:val="24"/>
          <w:szCs w:val="24"/>
        </w:rPr>
        <w:t xml:space="preserve"> con medidas de eliminación, sustitución, ingeniería, administrativas y elementos de protección personal, de conformidad con lo estipulado en el SG-SST de la empresa, el cual se da a conocer a todos los trabajadores</w:t>
      </w:r>
      <w:r w:rsidR="006F0DD6">
        <w:rPr>
          <w:rFonts w:ascii="Arial" w:hAnsi="Arial" w:cs="Arial"/>
          <w:sz w:val="24"/>
          <w:szCs w:val="24"/>
        </w:rPr>
        <w:t xml:space="preserve"> a servicio de ésta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y </w:t>
      </w:r>
      <w:r w:rsidR="006F0DD6">
        <w:rPr>
          <w:rFonts w:ascii="Arial" w:hAnsi="Arial" w:cs="Arial"/>
          <w:sz w:val="24"/>
          <w:szCs w:val="24"/>
        </w:rPr>
        <w:t xml:space="preserve">a las demás </w:t>
      </w:r>
      <w:r w:rsidR="00357A41">
        <w:rPr>
          <w:rFonts w:ascii="Arial" w:hAnsi="Arial" w:cs="Arial"/>
          <w:sz w:val="24"/>
          <w:szCs w:val="24"/>
        </w:rPr>
        <w:t>partes interesadas</w:t>
      </w:r>
      <w:r w:rsidRPr="00A0349F">
        <w:rPr>
          <w:rFonts w:ascii="Arial" w:hAnsi="Arial" w:cs="Arial"/>
          <w:sz w:val="24"/>
          <w:szCs w:val="24"/>
        </w:rPr>
        <w:t>.</w:t>
      </w:r>
    </w:p>
    <w:p w14:paraId="57FFB29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73619D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5.</w:t>
      </w:r>
      <w:r w:rsidRPr="00A0349F">
        <w:rPr>
          <w:rFonts w:ascii="Arial" w:hAnsi="Arial" w:cs="Arial"/>
          <w:sz w:val="24"/>
          <w:szCs w:val="24"/>
        </w:rPr>
        <w:t xml:space="preserve"> La empresa y sus trabajadores darán estricto cumplimiento a las disposiciones legales, así como a las normas técnicas e internas </w:t>
      </w:r>
      <w:r w:rsidR="00357A41">
        <w:rPr>
          <w:rFonts w:ascii="Arial" w:hAnsi="Arial" w:cs="Arial"/>
          <w:sz w:val="24"/>
          <w:szCs w:val="24"/>
        </w:rPr>
        <w:t>que se adopten para lograr la  implemen</w:t>
      </w:r>
      <w:r w:rsidR="00E1508C" w:rsidRPr="00A0349F">
        <w:rPr>
          <w:rFonts w:ascii="Arial" w:hAnsi="Arial" w:cs="Arial"/>
          <w:sz w:val="24"/>
          <w:szCs w:val="24"/>
        </w:rPr>
        <w:t>tación de las actividades de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Seguridad y Salud en el Trabajo, de </w:t>
      </w:r>
      <w:r w:rsidRPr="00A0349F">
        <w:rPr>
          <w:rFonts w:ascii="Arial" w:hAnsi="Arial" w:cs="Arial"/>
          <w:sz w:val="24"/>
          <w:szCs w:val="24"/>
        </w:rPr>
        <w:t xml:space="preserve">acuerdo </w:t>
      </w:r>
      <w:r w:rsidR="00357A41">
        <w:rPr>
          <w:rFonts w:ascii="Arial" w:hAnsi="Arial" w:cs="Arial"/>
          <w:sz w:val="24"/>
          <w:szCs w:val="24"/>
        </w:rPr>
        <w:t>con</w:t>
      </w:r>
      <w:r w:rsidRPr="00A0349F">
        <w:rPr>
          <w:rFonts w:ascii="Arial" w:hAnsi="Arial" w:cs="Arial"/>
          <w:sz w:val="24"/>
          <w:szCs w:val="24"/>
        </w:rPr>
        <w:t xml:space="preserve"> la planificación, </w:t>
      </w:r>
      <w:r w:rsidR="00357A41">
        <w:rPr>
          <w:rFonts w:ascii="Arial" w:hAnsi="Arial" w:cs="Arial"/>
          <w:sz w:val="24"/>
          <w:szCs w:val="24"/>
        </w:rPr>
        <w:t>ejecución</w:t>
      </w:r>
      <w:r w:rsidRPr="00A0349F">
        <w:rPr>
          <w:rFonts w:ascii="Arial" w:hAnsi="Arial" w:cs="Arial"/>
          <w:sz w:val="24"/>
          <w:szCs w:val="24"/>
        </w:rPr>
        <w:t xml:space="preserve"> y mejora </w:t>
      </w:r>
      <w:r w:rsidR="00357A41" w:rsidRPr="00A0349F">
        <w:rPr>
          <w:rFonts w:ascii="Arial" w:hAnsi="Arial" w:cs="Arial"/>
          <w:sz w:val="24"/>
          <w:szCs w:val="24"/>
        </w:rPr>
        <w:t>continua</w:t>
      </w:r>
      <w:r w:rsidR="00357A41">
        <w:rPr>
          <w:rFonts w:ascii="Arial" w:hAnsi="Arial" w:cs="Arial"/>
          <w:sz w:val="24"/>
          <w:szCs w:val="24"/>
        </w:rPr>
        <w:t xml:space="preserve"> establecida</w:t>
      </w:r>
      <w:r w:rsidRPr="00A0349F">
        <w:rPr>
          <w:rFonts w:ascii="Arial" w:hAnsi="Arial" w:cs="Arial"/>
          <w:sz w:val="24"/>
          <w:szCs w:val="24"/>
        </w:rPr>
        <w:t xml:space="preserve"> en el SG-SST de la empresa.</w:t>
      </w:r>
    </w:p>
    <w:p w14:paraId="70748931" w14:textId="77777777" w:rsidR="000B4545" w:rsidRPr="00A0349F" w:rsidRDefault="000B454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C00FBE" w14:textId="2192A0B5" w:rsidR="00357A41" w:rsidRPr="00CE6027" w:rsidRDefault="003D0529" w:rsidP="00357A4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6.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 w:rsidRPr="00A374CD">
        <w:rPr>
          <w:rFonts w:ascii="Arial" w:hAnsi="Arial" w:cs="Arial"/>
          <w:color w:val="000000"/>
          <w:sz w:val="24"/>
          <w:szCs w:val="24"/>
        </w:rPr>
        <w:t>El empleador proporcionará a todo trabajador que ingrese por primera vez a la empresa, independiente de su forma de contratación y vinculación y de manera previa al inicio de sus labores, una inducción en los aspectos generales y específicos de las actividades a realizar, que incluya entre otros, la identificación y el control de peligros y riesgos en su trabajo y la prevención de accidentes de trabajo y enfermedades laborales.</w:t>
      </w:r>
      <w:r w:rsidR="00411BB1">
        <w:rPr>
          <w:rFonts w:ascii="Arial" w:hAnsi="Arial" w:cs="Arial"/>
          <w:color w:val="000000"/>
          <w:sz w:val="24"/>
          <w:szCs w:val="24"/>
        </w:rPr>
        <w:t xml:space="preserve"> Así como la socialización del presente reglamento. </w:t>
      </w:r>
    </w:p>
    <w:p w14:paraId="0028B814" w14:textId="77777777" w:rsidR="003D0529" w:rsidRPr="00357A41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2A98C1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7.</w:t>
      </w:r>
      <w:r w:rsidR="00357A41">
        <w:rPr>
          <w:rFonts w:ascii="Arial" w:hAnsi="Arial" w:cs="Arial"/>
          <w:sz w:val="24"/>
          <w:szCs w:val="24"/>
        </w:rPr>
        <w:t xml:space="preserve"> Este r</w:t>
      </w:r>
      <w:r w:rsidRPr="00A0349F">
        <w:rPr>
          <w:rFonts w:ascii="Arial" w:hAnsi="Arial" w:cs="Arial"/>
          <w:sz w:val="24"/>
          <w:szCs w:val="24"/>
        </w:rPr>
        <w:t>eglamento permanecerá exhibido en</w:t>
      </w:r>
      <w:r w:rsidR="006F0DD6">
        <w:rPr>
          <w:rFonts w:ascii="Arial" w:hAnsi="Arial" w:cs="Arial"/>
          <w:sz w:val="24"/>
          <w:szCs w:val="24"/>
        </w:rPr>
        <w:t xml:space="preserve"> todas las sedes de la empresa, en lugares visibles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con el propósito de dar a conocer su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 contenido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a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todos los trabajadores 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>y partes interesadas.</w:t>
      </w:r>
    </w:p>
    <w:p w14:paraId="3E32F483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B29FE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lastRenderedPageBreak/>
        <w:t>ARTICULO 8.</w:t>
      </w:r>
      <w:r w:rsidR="00357A41">
        <w:rPr>
          <w:rFonts w:ascii="Arial" w:hAnsi="Arial" w:cs="Arial"/>
          <w:sz w:val="24"/>
          <w:szCs w:val="24"/>
        </w:rPr>
        <w:t xml:space="preserve"> El presente r</w:t>
      </w:r>
      <w:r w:rsidRPr="00A0349F">
        <w:rPr>
          <w:rFonts w:ascii="Arial" w:hAnsi="Arial" w:cs="Arial"/>
          <w:sz w:val="24"/>
          <w:szCs w:val="24"/>
        </w:rPr>
        <w:t xml:space="preserve">eglamento entra en vigencia a partir de la aprobación y firma del Representante Legal y durante el tiempo que la empresa conserve, sin cambios sustanciales, las condiciones existentes en el momento de su </w:t>
      </w:r>
      <w:r w:rsidR="00357A41">
        <w:rPr>
          <w:rFonts w:ascii="Arial" w:hAnsi="Arial" w:cs="Arial"/>
          <w:sz w:val="24"/>
          <w:szCs w:val="24"/>
        </w:rPr>
        <w:t>emisión</w:t>
      </w:r>
      <w:r w:rsidRPr="00A0349F">
        <w:rPr>
          <w:rFonts w:ascii="Arial" w:hAnsi="Arial" w:cs="Arial"/>
          <w:sz w:val="24"/>
          <w:szCs w:val="24"/>
        </w:rPr>
        <w:t>, tales como actividad ec</w:t>
      </w:r>
      <w:r w:rsidR="00357A41">
        <w:rPr>
          <w:rFonts w:ascii="Arial" w:hAnsi="Arial" w:cs="Arial"/>
          <w:sz w:val="24"/>
          <w:szCs w:val="24"/>
        </w:rPr>
        <w:t>onómica, métodos de producción,</w:t>
      </w:r>
      <w:r w:rsidRPr="00A0349F">
        <w:rPr>
          <w:rFonts w:ascii="Arial" w:hAnsi="Arial" w:cs="Arial"/>
          <w:sz w:val="24"/>
          <w:szCs w:val="24"/>
        </w:rPr>
        <w:t xml:space="preserve"> instalaciones locativas o cuando se dicten disposiciones gubernamentales</w:t>
      </w:r>
      <w:r w:rsidR="00357A41">
        <w:rPr>
          <w:rFonts w:ascii="Arial" w:hAnsi="Arial" w:cs="Arial"/>
          <w:sz w:val="24"/>
          <w:szCs w:val="24"/>
        </w:rPr>
        <w:t xml:space="preserve"> que modifiquen las normas del r</w:t>
      </w:r>
      <w:r w:rsidRPr="00A0349F">
        <w:rPr>
          <w:rFonts w:ascii="Arial" w:hAnsi="Arial" w:cs="Arial"/>
          <w:sz w:val="24"/>
          <w:szCs w:val="24"/>
        </w:rPr>
        <w:t xml:space="preserve">eglamento o que </w:t>
      </w:r>
      <w:r w:rsidR="00A0349F" w:rsidRPr="00A0349F">
        <w:rPr>
          <w:rFonts w:ascii="Arial" w:hAnsi="Arial" w:cs="Arial"/>
          <w:sz w:val="24"/>
          <w:szCs w:val="24"/>
        </w:rPr>
        <w:t>limiten su</w:t>
      </w:r>
      <w:r w:rsidRPr="00A0349F">
        <w:rPr>
          <w:rFonts w:ascii="Arial" w:hAnsi="Arial" w:cs="Arial"/>
          <w:sz w:val="24"/>
          <w:szCs w:val="24"/>
        </w:rPr>
        <w:t xml:space="preserve"> vigencia.</w:t>
      </w:r>
      <w:r w:rsidR="00357A41">
        <w:rPr>
          <w:rFonts w:ascii="Arial" w:hAnsi="Arial" w:cs="Arial"/>
          <w:sz w:val="24"/>
          <w:szCs w:val="24"/>
        </w:rPr>
        <w:t xml:space="preserve"> </w:t>
      </w:r>
      <w:r w:rsidRPr="00A0349F">
        <w:rPr>
          <w:rFonts w:ascii="Arial" w:hAnsi="Arial" w:cs="Arial"/>
          <w:sz w:val="24"/>
          <w:szCs w:val="24"/>
        </w:rPr>
        <w:t xml:space="preserve">Su revisión se </w:t>
      </w:r>
      <w:r w:rsidR="00A0349F" w:rsidRPr="00A0349F">
        <w:rPr>
          <w:rFonts w:ascii="Arial" w:hAnsi="Arial" w:cs="Arial"/>
          <w:sz w:val="24"/>
          <w:szCs w:val="24"/>
        </w:rPr>
        <w:t>realizará</w:t>
      </w:r>
      <w:r w:rsidRPr="00A0349F">
        <w:rPr>
          <w:rFonts w:ascii="Arial" w:hAnsi="Arial" w:cs="Arial"/>
          <w:sz w:val="24"/>
          <w:szCs w:val="24"/>
        </w:rPr>
        <w:t xml:space="preserve"> con una periodicidad anual.</w:t>
      </w:r>
    </w:p>
    <w:p w14:paraId="49E6DE66" w14:textId="77777777" w:rsidR="003D0529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EEC2D3" w14:textId="77777777" w:rsidR="00357A41" w:rsidRPr="00A0349F" w:rsidRDefault="00357A41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B4F55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34D88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63AFA6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</w:p>
    <w:p w14:paraId="1C564FC5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______________________________</w:t>
      </w:r>
    </w:p>
    <w:p w14:paraId="363EF196" w14:textId="7ABED932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María Correa Mejía</w:t>
      </w:r>
      <w:r>
        <w:rPr>
          <w:rFonts w:ascii="Arial" w:hAnsi="Arial" w:cs="Arial"/>
          <w:sz w:val="24"/>
          <w:szCs w:val="24"/>
        </w:rPr>
        <w:tab/>
      </w:r>
    </w:p>
    <w:p w14:paraId="27C6EA1A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Representante Legal</w:t>
      </w:r>
    </w:p>
    <w:p w14:paraId="150F9C6C" w14:textId="614E260E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Excavaciones Correa Mejía S.A.S</w:t>
      </w:r>
    </w:p>
    <w:p w14:paraId="3409B1FC" w14:textId="434D61C1" w:rsidR="00A40A77" w:rsidRPr="00A0349F" w:rsidRDefault="00357A41" w:rsidP="00FA0628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 xml:space="preserve">Fecha: </w:t>
      </w:r>
      <w:r w:rsidR="00FA0628">
        <w:rPr>
          <w:rFonts w:ascii="Arial" w:eastAsia="Times New Roman" w:hAnsi="Arial" w:cs="Times New Roman"/>
          <w:b/>
          <w:sz w:val="24"/>
          <w:lang w:eastAsia="es-CO"/>
        </w:rPr>
        <w:t>29/01/2021</w:t>
      </w:r>
    </w:p>
    <w:p w14:paraId="72FDE643" w14:textId="77777777" w:rsidR="005B7B3A" w:rsidRPr="00A0349F" w:rsidRDefault="005B7B3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B7B3A" w:rsidRPr="00A0349F" w:rsidSect="006A13E7">
      <w:headerReference w:type="default" r:id="rId13"/>
      <w:footerReference w:type="default" r:id="rId14"/>
      <w:pgSz w:w="12240" w:h="15840"/>
      <w:pgMar w:top="1417" w:right="126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779E9" w14:textId="77777777" w:rsidR="00B529BC" w:rsidRDefault="00B529BC" w:rsidP="00036EF5">
      <w:pPr>
        <w:spacing w:after="0" w:line="240" w:lineRule="auto"/>
      </w:pPr>
      <w:r>
        <w:separator/>
      </w:r>
    </w:p>
  </w:endnote>
  <w:endnote w:type="continuationSeparator" w:id="0">
    <w:p w14:paraId="79DCF943" w14:textId="77777777" w:rsidR="00B529BC" w:rsidRDefault="00B529BC" w:rsidP="000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ED23" w14:textId="77777777" w:rsidR="00456E85" w:rsidRDefault="00456E85">
    <w:pPr>
      <w:pStyle w:val="Piedepgina"/>
      <w:rPr>
        <w:rFonts w:ascii="Century Gothic" w:hAnsi="Century Gothic"/>
        <w:b/>
        <w:sz w:val="14"/>
        <w:szCs w:val="14"/>
      </w:rPr>
    </w:pPr>
  </w:p>
  <w:p w14:paraId="597F5585" w14:textId="77777777" w:rsidR="00C70EF1" w:rsidRPr="00456E85" w:rsidRDefault="00C70EF1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A292" w14:textId="77777777" w:rsidR="00B529BC" w:rsidRDefault="00B529BC" w:rsidP="00036EF5">
      <w:pPr>
        <w:spacing w:after="0" w:line="240" w:lineRule="auto"/>
      </w:pPr>
      <w:r>
        <w:separator/>
      </w:r>
    </w:p>
  </w:footnote>
  <w:footnote w:type="continuationSeparator" w:id="0">
    <w:p w14:paraId="7408AED4" w14:textId="77777777" w:rsidR="00B529BC" w:rsidRDefault="00B529BC" w:rsidP="0003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6A13E7" w:rsidRPr="00132E14" w14:paraId="274846D6" w14:textId="77777777" w:rsidTr="006A13E7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54CF965B" w14:textId="4530512F" w:rsidR="006A13E7" w:rsidRPr="00132E14" w:rsidRDefault="00521E15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val="es-ES_tradnl"/>
            </w:rPr>
            <w:drawing>
              <wp:inline distT="0" distB="0" distL="0" distR="0" wp14:anchorId="69A75548" wp14:editId="537FA9DC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3AC7FCB2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25361820" w14:textId="1C636779" w:rsidR="006A13E7" w:rsidRPr="00132E14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C034E4">
            <w:rPr>
              <w:rFonts w:ascii="Arial" w:eastAsia="Times New Roman" w:hAnsi="Arial" w:cs="Times New Roman"/>
              <w:b/>
              <w:sz w:val="24"/>
              <w:lang w:eastAsia="es-CO"/>
            </w:rPr>
            <w:t>29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/0</w:t>
          </w:r>
          <w:r w:rsidR="00C034E4">
            <w:rPr>
              <w:rFonts w:ascii="Arial" w:eastAsia="Times New Roman" w:hAnsi="Arial" w:cs="Times New Roman"/>
              <w:b/>
              <w:sz w:val="24"/>
              <w:lang w:eastAsia="es-CO"/>
            </w:rPr>
            <w:t>1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/20</w:t>
          </w:r>
          <w:r w:rsidR="00C034E4">
            <w:rPr>
              <w:rFonts w:ascii="Arial" w:eastAsia="Times New Roman" w:hAnsi="Arial" w:cs="Times New Roman"/>
              <w:b/>
              <w:sz w:val="24"/>
              <w:lang w:eastAsia="es-CO"/>
            </w:rPr>
            <w:t>21</w:t>
          </w:r>
        </w:p>
      </w:tc>
    </w:tr>
    <w:tr w:rsidR="006A13E7" w:rsidRPr="00132E14" w14:paraId="10A56C6B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1AD256F6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125EDF55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REGLAMENTO DE HIGIENE Y SEGURIDAD INDUSTRIAL</w:t>
          </w:r>
        </w:p>
      </w:tc>
      <w:tc>
        <w:tcPr>
          <w:tcW w:w="2098" w:type="dxa"/>
          <w:vAlign w:val="center"/>
        </w:tcPr>
        <w:p w14:paraId="5CAA69B0" w14:textId="1C083950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</w:t>
          </w:r>
          <w:r w:rsidR="00C034E4">
            <w:rPr>
              <w:rFonts w:ascii="Arial" w:eastAsia="Times New Roman" w:hAnsi="Arial" w:cs="Times New Roman"/>
              <w:b/>
              <w:sz w:val="24"/>
              <w:lang w:eastAsia="es-CO"/>
            </w:rPr>
            <w:t>2</w:t>
          </w:r>
        </w:p>
      </w:tc>
    </w:tr>
    <w:tr w:rsidR="006A13E7" w:rsidRPr="00132E14" w14:paraId="5B31DD78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353CF26E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7E2D2A38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5B99264" w14:textId="77777777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D02922" w:rsidRPr="00D02922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2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D02922" w:rsidRPr="00D02922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</w:p>
      </w:tc>
    </w:tr>
  </w:tbl>
  <w:p w14:paraId="230A27F3" w14:textId="77777777" w:rsidR="00036EF5" w:rsidRDefault="00036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6793"/>
      </v:shape>
    </w:pict>
  </w:numPicBullet>
  <w:abstractNum w:abstractNumId="0" w15:restartNumberingAfterBreak="0">
    <w:nsid w:val="00CA6883"/>
    <w:multiLevelType w:val="hybridMultilevel"/>
    <w:tmpl w:val="5614CB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4AE"/>
    <w:multiLevelType w:val="multilevel"/>
    <w:tmpl w:val="24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2906D35"/>
    <w:multiLevelType w:val="hybridMultilevel"/>
    <w:tmpl w:val="9AA40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744"/>
    <w:multiLevelType w:val="hybridMultilevel"/>
    <w:tmpl w:val="9E883E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206D"/>
    <w:multiLevelType w:val="hybridMultilevel"/>
    <w:tmpl w:val="3CA283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813"/>
    <w:multiLevelType w:val="hybridMultilevel"/>
    <w:tmpl w:val="89088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24C5"/>
    <w:multiLevelType w:val="hybridMultilevel"/>
    <w:tmpl w:val="BAA287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3AA5"/>
    <w:multiLevelType w:val="hybridMultilevel"/>
    <w:tmpl w:val="5DBEC6CE"/>
    <w:lvl w:ilvl="0" w:tplc="81F63A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98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7F1C4D"/>
    <w:multiLevelType w:val="hybridMultilevel"/>
    <w:tmpl w:val="F14A64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CC4"/>
    <w:multiLevelType w:val="hybridMultilevel"/>
    <w:tmpl w:val="398C2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611F"/>
    <w:multiLevelType w:val="hybridMultilevel"/>
    <w:tmpl w:val="43FE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B35"/>
    <w:multiLevelType w:val="hybridMultilevel"/>
    <w:tmpl w:val="30661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115C0E"/>
    <w:multiLevelType w:val="hybridMultilevel"/>
    <w:tmpl w:val="EBA8281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82910"/>
    <w:multiLevelType w:val="hybridMultilevel"/>
    <w:tmpl w:val="2D383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1591C"/>
    <w:multiLevelType w:val="hybridMultilevel"/>
    <w:tmpl w:val="08C01A98"/>
    <w:lvl w:ilvl="0" w:tplc="BFE4FD8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7780"/>
    <w:multiLevelType w:val="hybridMultilevel"/>
    <w:tmpl w:val="61A8D6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888"/>
    <w:multiLevelType w:val="hybridMultilevel"/>
    <w:tmpl w:val="AAAC0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CE"/>
    <w:multiLevelType w:val="hybridMultilevel"/>
    <w:tmpl w:val="06483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3"/>
    <w:rsid w:val="00003C9E"/>
    <w:rsid w:val="000220B2"/>
    <w:rsid w:val="00027484"/>
    <w:rsid w:val="000303AF"/>
    <w:rsid w:val="00033AB9"/>
    <w:rsid w:val="00035503"/>
    <w:rsid w:val="00036EF5"/>
    <w:rsid w:val="00055F03"/>
    <w:rsid w:val="00065A35"/>
    <w:rsid w:val="0008581C"/>
    <w:rsid w:val="000873DD"/>
    <w:rsid w:val="000941D0"/>
    <w:rsid w:val="00096761"/>
    <w:rsid w:val="000A7B10"/>
    <w:rsid w:val="000B4545"/>
    <w:rsid w:val="000C53E0"/>
    <w:rsid w:val="000D2C53"/>
    <w:rsid w:val="000D3301"/>
    <w:rsid w:val="000E4564"/>
    <w:rsid w:val="00101954"/>
    <w:rsid w:val="00110554"/>
    <w:rsid w:val="00132E14"/>
    <w:rsid w:val="00141B13"/>
    <w:rsid w:val="00147FDB"/>
    <w:rsid w:val="00153F85"/>
    <w:rsid w:val="00160EEF"/>
    <w:rsid w:val="00177761"/>
    <w:rsid w:val="001D7673"/>
    <w:rsid w:val="001E5D1F"/>
    <w:rsid w:val="00205A5E"/>
    <w:rsid w:val="00222766"/>
    <w:rsid w:val="0025126E"/>
    <w:rsid w:val="00276FC9"/>
    <w:rsid w:val="002859E4"/>
    <w:rsid w:val="002D07AB"/>
    <w:rsid w:val="002D21A1"/>
    <w:rsid w:val="002D5C4B"/>
    <w:rsid w:val="002F39AB"/>
    <w:rsid w:val="0030554A"/>
    <w:rsid w:val="00306EF2"/>
    <w:rsid w:val="00311B10"/>
    <w:rsid w:val="00344C7F"/>
    <w:rsid w:val="003468C5"/>
    <w:rsid w:val="00357A41"/>
    <w:rsid w:val="00363A87"/>
    <w:rsid w:val="00365EB8"/>
    <w:rsid w:val="003A1D73"/>
    <w:rsid w:val="003B18FD"/>
    <w:rsid w:val="003D0529"/>
    <w:rsid w:val="003E6AAC"/>
    <w:rsid w:val="003F0C52"/>
    <w:rsid w:val="003F644D"/>
    <w:rsid w:val="003F754B"/>
    <w:rsid w:val="00400A07"/>
    <w:rsid w:val="00401F92"/>
    <w:rsid w:val="004052FD"/>
    <w:rsid w:val="004075C8"/>
    <w:rsid w:val="00411BB1"/>
    <w:rsid w:val="004173F0"/>
    <w:rsid w:val="0042575F"/>
    <w:rsid w:val="004377C1"/>
    <w:rsid w:val="00456E85"/>
    <w:rsid w:val="00465145"/>
    <w:rsid w:val="00471AD1"/>
    <w:rsid w:val="004A0DA5"/>
    <w:rsid w:val="004A2922"/>
    <w:rsid w:val="004D5823"/>
    <w:rsid w:val="004E176B"/>
    <w:rsid w:val="004E3555"/>
    <w:rsid w:val="005020F8"/>
    <w:rsid w:val="00510886"/>
    <w:rsid w:val="0051768B"/>
    <w:rsid w:val="00521E15"/>
    <w:rsid w:val="00523927"/>
    <w:rsid w:val="00534E43"/>
    <w:rsid w:val="005355CB"/>
    <w:rsid w:val="00541185"/>
    <w:rsid w:val="00595312"/>
    <w:rsid w:val="00595C84"/>
    <w:rsid w:val="005B0F21"/>
    <w:rsid w:val="005B16EA"/>
    <w:rsid w:val="005B7B3A"/>
    <w:rsid w:val="005C22FC"/>
    <w:rsid w:val="005C5605"/>
    <w:rsid w:val="005D526E"/>
    <w:rsid w:val="005F1B8F"/>
    <w:rsid w:val="005F3BCF"/>
    <w:rsid w:val="00601DC6"/>
    <w:rsid w:val="0062279B"/>
    <w:rsid w:val="00625940"/>
    <w:rsid w:val="006424EE"/>
    <w:rsid w:val="00653F3D"/>
    <w:rsid w:val="006617A3"/>
    <w:rsid w:val="006627A9"/>
    <w:rsid w:val="00662ECF"/>
    <w:rsid w:val="00663CF8"/>
    <w:rsid w:val="0067131C"/>
    <w:rsid w:val="00697B06"/>
    <w:rsid w:val="006A13E7"/>
    <w:rsid w:val="006A2C7C"/>
    <w:rsid w:val="006F0DD6"/>
    <w:rsid w:val="006F72C5"/>
    <w:rsid w:val="00704C8C"/>
    <w:rsid w:val="0072018F"/>
    <w:rsid w:val="00721D29"/>
    <w:rsid w:val="007241FC"/>
    <w:rsid w:val="00744169"/>
    <w:rsid w:val="0074524B"/>
    <w:rsid w:val="007515CF"/>
    <w:rsid w:val="007608C4"/>
    <w:rsid w:val="00764265"/>
    <w:rsid w:val="0077321D"/>
    <w:rsid w:val="007A0066"/>
    <w:rsid w:val="007A1093"/>
    <w:rsid w:val="007C33B9"/>
    <w:rsid w:val="007C7A32"/>
    <w:rsid w:val="007E36FC"/>
    <w:rsid w:val="007E6D62"/>
    <w:rsid w:val="00802A2D"/>
    <w:rsid w:val="0081019B"/>
    <w:rsid w:val="00820CCF"/>
    <w:rsid w:val="00826590"/>
    <w:rsid w:val="0082756D"/>
    <w:rsid w:val="00837C72"/>
    <w:rsid w:val="00837F36"/>
    <w:rsid w:val="00870B14"/>
    <w:rsid w:val="0087585C"/>
    <w:rsid w:val="00882DFB"/>
    <w:rsid w:val="00890F01"/>
    <w:rsid w:val="008B7C35"/>
    <w:rsid w:val="008C0E8E"/>
    <w:rsid w:val="008D5472"/>
    <w:rsid w:val="008D7415"/>
    <w:rsid w:val="00926308"/>
    <w:rsid w:val="0092658E"/>
    <w:rsid w:val="00931678"/>
    <w:rsid w:val="00944640"/>
    <w:rsid w:val="009525BA"/>
    <w:rsid w:val="00990C39"/>
    <w:rsid w:val="009C3E35"/>
    <w:rsid w:val="009D3175"/>
    <w:rsid w:val="009F10C6"/>
    <w:rsid w:val="009F23A0"/>
    <w:rsid w:val="00A0349F"/>
    <w:rsid w:val="00A127F8"/>
    <w:rsid w:val="00A40A77"/>
    <w:rsid w:val="00A5160D"/>
    <w:rsid w:val="00A7001D"/>
    <w:rsid w:val="00A75728"/>
    <w:rsid w:val="00A94837"/>
    <w:rsid w:val="00AA2B2C"/>
    <w:rsid w:val="00AA3EB2"/>
    <w:rsid w:val="00AC6263"/>
    <w:rsid w:val="00AD09BA"/>
    <w:rsid w:val="00B111DC"/>
    <w:rsid w:val="00B12A7F"/>
    <w:rsid w:val="00B17070"/>
    <w:rsid w:val="00B1734A"/>
    <w:rsid w:val="00B33E5A"/>
    <w:rsid w:val="00B529BC"/>
    <w:rsid w:val="00B86E76"/>
    <w:rsid w:val="00BB4D73"/>
    <w:rsid w:val="00BD5C63"/>
    <w:rsid w:val="00BE16E8"/>
    <w:rsid w:val="00BE574E"/>
    <w:rsid w:val="00C034E4"/>
    <w:rsid w:val="00C175D9"/>
    <w:rsid w:val="00C202E1"/>
    <w:rsid w:val="00C36DD4"/>
    <w:rsid w:val="00C52060"/>
    <w:rsid w:val="00C551ED"/>
    <w:rsid w:val="00C70EF1"/>
    <w:rsid w:val="00C973E6"/>
    <w:rsid w:val="00CA4D43"/>
    <w:rsid w:val="00CE330A"/>
    <w:rsid w:val="00D017F5"/>
    <w:rsid w:val="00D02922"/>
    <w:rsid w:val="00D037D1"/>
    <w:rsid w:val="00D2374E"/>
    <w:rsid w:val="00D304A5"/>
    <w:rsid w:val="00D32BCD"/>
    <w:rsid w:val="00D33F86"/>
    <w:rsid w:val="00D82EA0"/>
    <w:rsid w:val="00D83811"/>
    <w:rsid w:val="00D843F2"/>
    <w:rsid w:val="00DB2965"/>
    <w:rsid w:val="00DC260F"/>
    <w:rsid w:val="00DD29CB"/>
    <w:rsid w:val="00DE326C"/>
    <w:rsid w:val="00DF2793"/>
    <w:rsid w:val="00DF40C1"/>
    <w:rsid w:val="00DF49A3"/>
    <w:rsid w:val="00DF722A"/>
    <w:rsid w:val="00E1508C"/>
    <w:rsid w:val="00E4400E"/>
    <w:rsid w:val="00E46D63"/>
    <w:rsid w:val="00E615F4"/>
    <w:rsid w:val="00E81C23"/>
    <w:rsid w:val="00E822AB"/>
    <w:rsid w:val="00E970B1"/>
    <w:rsid w:val="00EB4668"/>
    <w:rsid w:val="00ED4711"/>
    <w:rsid w:val="00EF681B"/>
    <w:rsid w:val="00F01C64"/>
    <w:rsid w:val="00F05DF1"/>
    <w:rsid w:val="00F52458"/>
    <w:rsid w:val="00F52B63"/>
    <w:rsid w:val="00F53375"/>
    <w:rsid w:val="00F6545E"/>
    <w:rsid w:val="00F723B9"/>
    <w:rsid w:val="00F76A5A"/>
    <w:rsid w:val="00F90926"/>
    <w:rsid w:val="00F97A0F"/>
    <w:rsid w:val="00FA0628"/>
    <w:rsid w:val="00FA1593"/>
    <w:rsid w:val="00FA5E68"/>
    <w:rsid w:val="00FC1AF2"/>
    <w:rsid w:val="00FC5883"/>
    <w:rsid w:val="00FD031D"/>
    <w:rsid w:val="00FD38EC"/>
    <w:rsid w:val="00FD4BC1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4D97C"/>
  <w15:docId w15:val="{F37D1E34-EFC9-42AA-B331-C56F73A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F5"/>
  </w:style>
  <w:style w:type="paragraph" w:styleId="Piedepgina">
    <w:name w:val="footer"/>
    <w:basedOn w:val="Normal"/>
    <w:link w:val="Piedepgina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F5"/>
  </w:style>
  <w:style w:type="paragraph" w:styleId="Prrafodelista">
    <w:name w:val="List Paragraph"/>
    <w:basedOn w:val="Normal"/>
    <w:uiPriority w:val="34"/>
    <w:qFormat/>
    <w:rsid w:val="001E5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29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3D0529"/>
    <w:rPr>
      <w:b/>
      <w:bCs/>
    </w:rPr>
  </w:style>
  <w:style w:type="paragraph" w:styleId="Sinespaciado">
    <w:name w:val="No Spacing"/>
    <w:uiPriority w:val="1"/>
    <w:qFormat/>
    <w:rsid w:val="00A0349F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3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B170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clara">
    <w:name w:val="Grid Table Light"/>
    <w:basedOn w:val="Tablanormal"/>
    <w:uiPriority w:val="40"/>
    <w:rsid w:val="00160E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60E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6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SISTENTE\Downloads\Perfil%20Cargo%20Contador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6621B-6464-4F03-A2E3-1EED22719DE3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B83361CA-325D-4179-8C40-785194B662D4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P</a:t>
          </a:r>
        </a:p>
      </dgm:t>
    </dgm:pt>
    <dgm:pt modelId="{261781A5-B89F-4BBE-8F3E-801F9C469167}" type="par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6B0DA96-049D-408D-8AED-FCDCFEA4BD5D}" type="sib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6CAB47C-4DEC-4B71-9518-9D96E245E909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PLANIFICACIÓN Y LIDERAZGO DE LA ALTA DIRECCIÓN</a:t>
          </a:r>
          <a:endParaRPr lang="es-CO" sz="800">
            <a:latin typeface="Century Gothic" pitchFamily="34" charset="0"/>
          </a:endParaRPr>
        </a:p>
      </dgm:t>
    </dgm:pt>
    <dgm:pt modelId="{BA13F7DA-49BB-4A4A-9359-28D084A252CD}" type="par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580CE1C0-726C-4B04-AD4F-C1F36E0F9123}" type="sib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214CE25-0836-4F86-84D3-E53404058C86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H</a:t>
          </a:r>
        </a:p>
      </dgm:t>
    </dgm:pt>
    <dgm:pt modelId="{F6D6D39C-06C3-4E74-ACD0-29F9BF35FED4}" type="par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F57EA0E2-FEAF-47BA-849D-7CAA99896CC6}" type="sib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474CDFCE-75EE-43A8-BB04-D2899BA75B99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V</a:t>
          </a:r>
        </a:p>
      </dgm:t>
    </dgm:pt>
    <dgm:pt modelId="{3F71D2E6-3D68-4926-85CB-95344F6D5ECA}" type="par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F1704D1-9A4B-4EAD-B036-BCBB86C7A13C}" type="sib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75D7067-57B2-410E-B4EC-42120F40D104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AUDITORIA Y REVISIÓN POR LA DIRECCIÓN</a:t>
          </a:r>
          <a:endParaRPr lang="es-CO" sz="800">
            <a:latin typeface="Century Gothic" pitchFamily="34" charset="0"/>
          </a:endParaRPr>
        </a:p>
      </dgm:t>
    </dgm:pt>
    <dgm:pt modelId="{F8D458BA-5238-4E94-A035-A823FC8E4E4B}" type="par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F141DDC-ADAF-45E5-819D-1ECC6082EAC8}" type="sib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EBD5321-AAB2-48D1-AB95-F919F589720A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A</a:t>
          </a:r>
        </a:p>
      </dgm:t>
    </dgm:pt>
    <dgm:pt modelId="{0B73D0E0-835E-408C-82AD-4AF749A58BB8}" type="par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367FCD51-E952-4559-B69C-98A4C0CFE9A9}" type="sib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9129217-9377-4330-A9A1-39314A63B985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ASEGURAMIENTO Y MEJORA CONTINUA</a:t>
          </a:r>
        </a:p>
      </dgm:t>
    </dgm:pt>
    <dgm:pt modelId="{FC68D7E5-63AC-44E9-B0A3-C5B0A39E1CF9}" type="par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7B25B89-BE1D-4D62-90FA-269CA79864C7}" type="sib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CD1EE46-5E86-4F38-BC7F-7F200DBF76DB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D6E6A07D-7F69-4BBD-A72D-704330C90B1A}" type="par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13D95CB-69D3-42DE-96B1-87AFE59D9A22}" type="sib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46EDEA0-6135-4993-861B-39F160EA4614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8E7790D3-BAEE-4C4F-8B62-FD6FBFB69F88}" type="par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B3049DB1-7EF7-4D97-B396-2E38FE1D649F}" type="sib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D75E5A5-3728-40EE-B0EA-521970DF0FA2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APLICACIÓN Y OPERACIÓN</a:t>
          </a:r>
          <a:endParaRPr lang="es-CO" sz="800">
            <a:latin typeface="Century Gothic" pitchFamily="34" charset="0"/>
          </a:endParaRPr>
        </a:p>
      </dgm:t>
    </dgm:pt>
    <dgm:pt modelId="{52309E17-39DC-4137-8E17-CF9B5D86AF7A}" type="par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AFB3DD6-A42C-4CF8-84F0-BB43E87B111C}" type="sib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D5FD08F-C489-4620-B61A-CE37201C55CC}" type="pres">
      <dgm:prSet presAssocID="{82F6621B-6464-4F03-A2E3-1EED22719DE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FEC4018D-B891-4CC6-82AD-A96EAFF098A6}" type="pres">
      <dgm:prSet presAssocID="{82F6621B-6464-4F03-A2E3-1EED22719DE3}" presName="children" presStyleCnt="0"/>
      <dgm:spPr/>
    </dgm:pt>
    <dgm:pt modelId="{CC0FC2F5-9CE4-4033-A93D-AC17A851BD5C}" type="pres">
      <dgm:prSet presAssocID="{82F6621B-6464-4F03-A2E3-1EED22719DE3}" presName="child1group" presStyleCnt="0"/>
      <dgm:spPr/>
    </dgm:pt>
    <dgm:pt modelId="{A25C017C-85DD-4148-A1C6-7E3C8A2EDB4C}" type="pres">
      <dgm:prSet presAssocID="{82F6621B-6464-4F03-A2E3-1EED22719DE3}" presName="child1" presStyleLbl="bgAcc1" presStyleIdx="0" presStyleCnt="4" custScaleX="123035"/>
      <dgm:spPr/>
    </dgm:pt>
    <dgm:pt modelId="{DBF1A98C-A142-47A5-9F02-9983C074A942}" type="pres">
      <dgm:prSet presAssocID="{82F6621B-6464-4F03-A2E3-1EED22719DE3}" presName="child1Text" presStyleLbl="bgAcc1" presStyleIdx="0" presStyleCnt="4">
        <dgm:presLayoutVars>
          <dgm:bulletEnabled val="1"/>
        </dgm:presLayoutVars>
      </dgm:prSet>
      <dgm:spPr/>
    </dgm:pt>
    <dgm:pt modelId="{B7BF2D90-587C-4DFC-AC87-493E22B59196}" type="pres">
      <dgm:prSet presAssocID="{82F6621B-6464-4F03-A2E3-1EED22719DE3}" presName="child2group" presStyleCnt="0"/>
      <dgm:spPr/>
    </dgm:pt>
    <dgm:pt modelId="{1BC60D2D-8848-458C-B661-2E7A00B336CA}" type="pres">
      <dgm:prSet presAssocID="{82F6621B-6464-4F03-A2E3-1EED22719DE3}" presName="child2" presStyleLbl="bgAcc1" presStyleIdx="1" presStyleCnt="4" custScaleX="122960"/>
      <dgm:spPr/>
    </dgm:pt>
    <dgm:pt modelId="{9F7FEE1A-7EEA-4D0F-8B3D-8A0932435E47}" type="pres">
      <dgm:prSet presAssocID="{82F6621B-6464-4F03-A2E3-1EED22719DE3}" presName="child2Text" presStyleLbl="bgAcc1" presStyleIdx="1" presStyleCnt="4">
        <dgm:presLayoutVars>
          <dgm:bulletEnabled val="1"/>
        </dgm:presLayoutVars>
      </dgm:prSet>
      <dgm:spPr/>
    </dgm:pt>
    <dgm:pt modelId="{8370C064-C50E-4558-8A51-6E590B872E47}" type="pres">
      <dgm:prSet presAssocID="{82F6621B-6464-4F03-A2E3-1EED22719DE3}" presName="child3group" presStyleCnt="0"/>
      <dgm:spPr/>
    </dgm:pt>
    <dgm:pt modelId="{F5A0685B-8F85-4E1B-976B-5DE9422B31E9}" type="pres">
      <dgm:prSet presAssocID="{82F6621B-6464-4F03-A2E3-1EED22719DE3}" presName="child3" presStyleLbl="bgAcc1" presStyleIdx="2" presStyleCnt="4" custScaleX="122960"/>
      <dgm:spPr/>
    </dgm:pt>
    <dgm:pt modelId="{C173B3A0-0334-463A-A1D6-7852C90281BA}" type="pres">
      <dgm:prSet presAssocID="{82F6621B-6464-4F03-A2E3-1EED22719DE3}" presName="child3Text" presStyleLbl="bgAcc1" presStyleIdx="2" presStyleCnt="4">
        <dgm:presLayoutVars>
          <dgm:bulletEnabled val="1"/>
        </dgm:presLayoutVars>
      </dgm:prSet>
      <dgm:spPr/>
    </dgm:pt>
    <dgm:pt modelId="{E2636301-1E85-4B40-94E6-26CDDCF58C45}" type="pres">
      <dgm:prSet presAssocID="{82F6621B-6464-4F03-A2E3-1EED22719DE3}" presName="child4group" presStyleCnt="0"/>
      <dgm:spPr/>
    </dgm:pt>
    <dgm:pt modelId="{30163D65-9475-46DC-B7C6-E0DBAA679368}" type="pres">
      <dgm:prSet presAssocID="{82F6621B-6464-4F03-A2E3-1EED22719DE3}" presName="child4" presStyleLbl="bgAcc1" presStyleIdx="3" presStyleCnt="4" custScaleX="122960"/>
      <dgm:spPr/>
    </dgm:pt>
    <dgm:pt modelId="{96325C92-4CAD-4BFA-891F-06B4FB3F5FD7}" type="pres">
      <dgm:prSet presAssocID="{82F6621B-6464-4F03-A2E3-1EED22719DE3}" presName="child4Text" presStyleLbl="bgAcc1" presStyleIdx="3" presStyleCnt="4">
        <dgm:presLayoutVars>
          <dgm:bulletEnabled val="1"/>
        </dgm:presLayoutVars>
      </dgm:prSet>
      <dgm:spPr/>
    </dgm:pt>
    <dgm:pt modelId="{16928EE2-6714-466B-AE66-C3E67CD5AE52}" type="pres">
      <dgm:prSet presAssocID="{82F6621B-6464-4F03-A2E3-1EED22719DE3}" presName="childPlaceholder" presStyleCnt="0"/>
      <dgm:spPr/>
    </dgm:pt>
    <dgm:pt modelId="{511665FA-C63C-495C-9F9C-3EE9FA373955}" type="pres">
      <dgm:prSet presAssocID="{82F6621B-6464-4F03-A2E3-1EED22719DE3}" presName="circle" presStyleCnt="0"/>
      <dgm:spPr/>
    </dgm:pt>
    <dgm:pt modelId="{FF9F3D21-6E50-4E38-81D7-31371643E907}" type="pres">
      <dgm:prSet presAssocID="{82F6621B-6464-4F03-A2E3-1EED22719DE3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78793F6-7B90-4AFC-BF39-3EB767EF8FA4}" type="pres">
      <dgm:prSet presAssocID="{82F6621B-6464-4F03-A2E3-1EED22719DE3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DB0FC67-8A5A-48C3-8B56-43F720E9BB83}" type="pres">
      <dgm:prSet presAssocID="{82F6621B-6464-4F03-A2E3-1EED22719DE3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5AE5DBA-3900-40E7-A099-07B4971FE7D2}" type="pres">
      <dgm:prSet presAssocID="{82F6621B-6464-4F03-A2E3-1EED22719DE3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4733BB1-904F-47AA-8CE4-5F4465CAC37E}" type="pres">
      <dgm:prSet presAssocID="{82F6621B-6464-4F03-A2E3-1EED22719DE3}" presName="quadrantPlaceholder" presStyleCnt="0"/>
      <dgm:spPr/>
    </dgm:pt>
    <dgm:pt modelId="{CDDF7E0B-1066-4EA2-BC90-43793A2D1FBA}" type="pres">
      <dgm:prSet presAssocID="{82F6621B-6464-4F03-A2E3-1EED22719DE3}" presName="center1" presStyleLbl="fgShp" presStyleIdx="0" presStyleCnt="2"/>
      <dgm:spPr/>
    </dgm:pt>
    <dgm:pt modelId="{7093DB87-2DD2-4B63-A96F-32F5A6EB93ED}" type="pres">
      <dgm:prSet presAssocID="{82F6621B-6464-4F03-A2E3-1EED22719DE3}" presName="center2" presStyleLbl="fgShp" presStyleIdx="1" presStyleCnt="2"/>
      <dgm:spPr/>
    </dgm:pt>
  </dgm:ptLst>
  <dgm:cxnLst>
    <dgm:cxn modelId="{BC53E200-00A1-49AE-9F8F-137A837947DB}" type="presOf" srcId="{82F6621B-6464-4F03-A2E3-1EED22719DE3}" destId="{0D5FD08F-C489-4620-B61A-CE37201C55CC}" srcOrd="0" destOrd="0" presId="urn:microsoft.com/office/officeart/2005/8/layout/cycle4"/>
    <dgm:cxn modelId="{4576F519-4750-4F2A-8745-36256825B07B}" type="presOf" srcId="{474CDFCE-75EE-43A8-BB04-D2899BA75B99}" destId="{EDB0FC67-8A5A-48C3-8B56-43F720E9BB83}" srcOrd="0" destOrd="0" presId="urn:microsoft.com/office/officeart/2005/8/layout/cycle4"/>
    <dgm:cxn modelId="{BF07DF23-D891-4BB5-8B11-7BF462B99534}" type="presOf" srcId="{9EBD5321-AAB2-48D1-AB95-F919F589720A}" destId="{45AE5DBA-3900-40E7-A099-07B4971FE7D2}" srcOrd="0" destOrd="0" presId="urn:microsoft.com/office/officeart/2005/8/layout/cycle4"/>
    <dgm:cxn modelId="{51EBE625-B965-4D40-AB57-4B9652F3CB74}" type="presOf" srcId="{9D75E5A5-3728-40EE-B0EA-521970DF0FA2}" destId="{9F7FEE1A-7EEA-4D0F-8B3D-8A0932435E47}" srcOrd="1" destOrd="1" presId="urn:microsoft.com/office/officeart/2005/8/layout/cycle4"/>
    <dgm:cxn modelId="{A283D038-F902-4EB3-B8AB-3988A932B992}" srcId="{82F6621B-6464-4F03-A2E3-1EED22719DE3}" destId="{474CDFCE-75EE-43A8-BB04-D2899BA75B99}" srcOrd="2" destOrd="0" parTransId="{3F71D2E6-3D68-4926-85CB-95344F6D5ECA}" sibTransId="{8F1704D1-9A4B-4EAD-B036-BCBB86C7A13C}"/>
    <dgm:cxn modelId="{F07C833A-69FD-4DC4-96BA-5DCC7FDF1A27}" srcId="{82F6621B-6464-4F03-A2E3-1EED22719DE3}" destId="{9EBD5321-AAB2-48D1-AB95-F919F589720A}" srcOrd="3" destOrd="0" parTransId="{0B73D0E0-835E-408C-82AD-4AF749A58BB8}" sibTransId="{367FCD51-E952-4559-B69C-98A4C0CFE9A9}"/>
    <dgm:cxn modelId="{3F373243-D796-4D5E-B317-C0F303B5B3D3}" type="presOf" srcId="{6CD1EE46-5E86-4F38-BC7F-7F200DBF76DB}" destId="{A25C017C-85DD-4148-A1C6-7E3C8A2EDB4C}" srcOrd="0" destOrd="0" presId="urn:microsoft.com/office/officeart/2005/8/layout/cycle4"/>
    <dgm:cxn modelId="{2F4A4146-2EBB-43B2-9E52-2D5D0BBFA4EA}" type="presOf" srcId="{6214CE25-0836-4F86-84D3-E53404058C86}" destId="{D78793F6-7B90-4AFC-BF39-3EB767EF8FA4}" srcOrd="0" destOrd="0" presId="urn:microsoft.com/office/officeart/2005/8/layout/cycle4"/>
    <dgm:cxn modelId="{D07AC94E-7655-42F6-8B58-0FD0139A52BD}" type="presOf" srcId="{26CAB47C-4DEC-4B71-9518-9D96E245E909}" destId="{DBF1A98C-A142-47A5-9F02-9983C074A942}" srcOrd="1" destOrd="1" presId="urn:microsoft.com/office/officeart/2005/8/layout/cycle4"/>
    <dgm:cxn modelId="{28F1F272-ED29-409F-858B-41261217B39A}" type="presOf" srcId="{D75D7067-57B2-410E-B4EC-42120F40D104}" destId="{F5A0685B-8F85-4E1B-976B-5DE9422B31E9}" srcOrd="0" destOrd="0" presId="urn:microsoft.com/office/officeart/2005/8/layout/cycle4"/>
    <dgm:cxn modelId="{04060078-4CF8-43DA-886B-D7E52E9A55B4}" srcId="{474CDFCE-75EE-43A8-BB04-D2899BA75B99}" destId="{D75D7067-57B2-410E-B4EC-42120F40D104}" srcOrd="0" destOrd="0" parTransId="{F8D458BA-5238-4E94-A035-A823FC8E4E4B}" sibTransId="{2F141DDC-ADAF-45E5-819D-1ECC6082EAC8}"/>
    <dgm:cxn modelId="{EDC5F578-FD43-44FB-B6F7-40AAC63A9704}" srcId="{B83361CA-325D-4179-8C40-785194B662D4}" destId="{6CD1EE46-5E86-4F38-BC7F-7F200DBF76DB}" srcOrd="0" destOrd="0" parTransId="{D6E6A07D-7F69-4BBD-A72D-704330C90B1A}" sibTransId="{813D95CB-69D3-42DE-96B1-87AFE59D9A22}"/>
    <dgm:cxn modelId="{E05D517F-3A2D-4292-B061-AA3BC898C413}" type="presOf" srcId="{D75D7067-57B2-410E-B4EC-42120F40D104}" destId="{C173B3A0-0334-463A-A1D6-7852C90281BA}" srcOrd="1" destOrd="0" presId="urn:microsoft.com/office/officeart/2005/8/layout/cycle4"/>
    <dgm:cxn modelId="{4589C39A-D8B4-4116-87E9-EDF4BDF0044F}" srcId="{6214CE25-0836-4F86-84D3-E53404058C86}" destId="{9D75E5A5-3728-40EE-B0EA-521970DF0FA2}" srcOrd="1" destOrd="0" parTransId="{52309E17-39DC-4137-8E17-CF9B5D86AF7A}" sibTransId="{0AFB3DD6-A42C-4CF8-84F0-BB43E87B111C}"/>
    <dgm:cxn modelId="{2D0896B6-0D9A-48FC-89CD-DBABD47CF29C}" srcId="{9EBD5321-AAB2-48D1-AB95-F919F589720A}" destId="{89129217-9377-4330-A9A1-39314A63B985}" srcOrd="0" destOrd="0" parTransId="{FC68D7E5-63AC-44E9-B0A3-C5B0A39E1CF9}" sibTransId="{07B25B89-BE1D-4D62-90FA-269CA79864C7}"/>
    <dgm:cxn modelId="{B7630CBD-3836-48BE-8419-776AE18C7905}" type="presOf" srcId="{26CAB47C-4DEC-4B71-9518-9D96E245E909}" destId="{A25C017C-85DD-4148-A1C6-7E3C8A2EDB4C}" srcOrd="0" destOrd="1" presId="urn:microsoft.com/office/officeart/2005/8/layout/cycle4"/>
    <dgm:cxn modelId="{11E016C7-C2C5-452B-8EF3-C85EEB31BE04}" type="presOf" srcId="{6CD1EE46-5E86-4F38-BC7F-7F200DBF76DB}" destId="{DBF1A98C-A142-47A5-9F02-9983C074A942}" srcOrd="1" destOrd="0" presId="urn:microsoft.com/office/officeart/2005/8/layout/cycle4"/>
    <dgm:cxn modelId="{5B9987D0-1A0E-4D6A-B406-4994C354FD85}" srcId="{B83361CA-325D-4179-8C40-785194B662D4}" destId="{26CAB47C-4DEC-4B71-9518-9D96E245E909}" srcOrd="1" destOrd="0" parTransId="{BA13F7DA-49BB-4A4A-9359-28D084A252CD}" sibTransId="{580CE1C0-726C-4B04-AD4F-C1F36E0F9123}"/>
    <dgm:cxn modelId="{925BA6D0-5B13-44FA-B050-A0EB1D825D3D}" type="presOf" srcId="{B83361CA-325D-4179-8C40-785194B662D4}" destId="{FF9F3D21-6E50-4E38-81D7-31371643E907}" srcOrd="0" destOrd="0" presId="urn:microsoft.com/office/officeart/2005/8/layout/cycle4"/>
    <dgm:cxn modelId="{973943D2-FBF6-4D81-BE6F-3098340264E0}" srcId="{82F6621B-6464-4F03-A2E3-1EED22719DE3}" destId="{6214CE25-0836-4F86-84D3-E53404058C86}" srcOrd="1" destOrd="0" parTransId="{F6D6D39C-06C3-4E74-ACD0-29F9BF35FED4}" sibTransId="{F57EA0E2-FEAF-47BA-849D-7CAA99896CC6}"/>
    <dgm:cxn modelId="{31AA3BD8-B558-4A11-AE30-6B0E95024535}" type="presOf" srcId="{D46EDEA0-6135-4993-861B-39F160EA4614}" destId="{9F7FEE1A-7EEA-4D0F-8B3D-8A0932435E47}" srcOrd="1" destOrd="0" presId="urn:microsoft.com/office/officeart/2005/8/layout/cycle4"/>
    <dgm:cxn modelId="{38C758E4-D76C-44C5-AB7F-043954E52829}" type="presOf" srcId="{89129217-9377-4330-A9A1-39314A63B985}" destId="{30163D65-9475-46DC-B7C6-E0DBAA679368}" srcOrd="0" destOrd="0" presId="urn:microsoft.com/office/officeart/2005/8/layout/cycle4"/>
    <dgm:cxn modelId="{DCA3B2E5-3B3A-4BB0-B1A1-819396E505BB}" type="presOf" srcId="{9D75E5A5-3728-40EE-B0EA-521970DF0FA2}" destId="{1BC60D2D-8848-458C-B661-2E7A00B336CA}" srcOrd="0" destOrd="1" presId="urn:microsoft.com/office/officeart/2005/8/layout/cycle4"/>
    <dgm:cxn modelId="{E07882E7-3E04-46D3-B119-2921E9DF5830}" type="presOf" srcId="{89129217-9377-4330-A9A1-39314A63B985}" destId="{96325C92-4CAD-4BFA-891F-06B4FB3F5FD7}" srcOrd="1" destOrd="0" presId="urn:microsoft.com/office/officeart/2005/8/layout/cycle4"/>
    <dgm:cxn modelId="{F4A2FEEA-3FFE-40BC-A27A-6C6F6B2B4C68}" type="presOf" srcId="{D46EDEA0-6135-4993-861B-39F160EA4614}" destId="{1BC60D2D-8848-458C-B661-2E7A00B336CA}" srcOrd="0" destOrd="0" presId="urn:microsoft.com/office/officeart/2005/8/layout/cycle4"/>
    <dgm:cxn modelId="{C921D5ED-3213-4B89-9647-ED9DCB1A5FD3}" srcId="{6214CE25-0836-4F86-84D3-E53404058C86}" destId="{D46EDEA0-6135-4993-861B-39F160EA4614}" srcOrd="0" destOrd="0" parTransId="{8E7790D3-BAEE-4C4F-8B62-FD6FBFB69F88}" sibTransId="{B3049DB1-7EF7-4D97-B396-2E38FE1D649F}"/>
    <dgm:cxn modelId="{93CA69F4-5AD3-4EF6-8190-853B64DD969E}" srcId="{82F6621B-6464-4F03-A2E3-1EED22719DE3}" destId="{B83361CA-325D-4179-8C40-785194B662D4}" srcOrd="0" destOrd="0" parTransId="{261781A5-B89F-4BBE-8F3E-801F9C469167}" sibTransId="{06B0DA96-049D-408D-8AED-FCDCFEA4BD5D}"/>
    <dgm:cxn modelId="{2BEB0F88-C386-4C3C-B578-D6F879CFA785}" type="presParOf" srcId="{0D5FD08F-C489-4620-B61A-CE37201C55CC}" destId="{FEC4018D-B891-4CC6-82AD-A96EAFF098A6}" srcOrd="0" destOrd="0" presId="urn:microsoft.com/office/officeart/2005/8/layout/cycle4"/>
    <dgm:cxn modelId="{1E1375F7-9B1F-4B75-8CBF-C951BFBD0EF9}" type="presParOf" srcId="{FEC4018D-B891-4CC6-82AD-A96EAFF098A6}" destId="{CC0FC2F5-9CE4-4033-A93D-AC17A851BD5C}" srcOrd="0" destOrd="0" presId="urn:microsoft.com/office/officeart/2005/8/layout/cycle4"/>
    <dgm:cxn modelId="{C65AA1B9-6DAC-400A-901A-45DC6D1F304A}" type="presParOf" srcId="{CC0FC2F5-9CE4-4033-A93D-AC17A851BD5C}" destId="{A25C017C-85DD-4148-A1C6-7E3C8A2EDB4C}" srcOrd="0" destOrd="0" presId="urn:microsoft.com/office/officeart/2005/8/layout/cycle4"/>
    <dgm:cxn modelId="{DFCF5316-16E4-4E53-8C89-0E56C863CFBF}" type="presParOf" srcId="{CC0FC2F5-9CE4-4033-A93D-AC17A851BD5C}" destId="{DBF1A98C-A142-47A5-9F02-9983C074A942}" srcOrd="1" destOrd="0" presId="urn:microsoft.com/office/officeart/2005/8/layout/cycle4"/>
    <dgm:cxn modelId="{7D16ED35-A07E-48A8-825B-404C6FA45A62}" type="presParOf" srcId="{FEC4018D-B891-4CC6-82AD-A96EAFF098A6}" destId="{B7BF2D90-587C-4DFC-AC87-493E22B59196}" srcOrd="1" destOrd="0" presId="urn:microsoft.com/office/officeart/2005/8/layout/cycle4"/>
    <dgm:cxn modelId="{3B2C7D87-5B0D-4BC9-A652-CBE93E48BF57}" type="presParOf" srcId="{B7BF2D90-587C-4DFC-AC87-493E22B59196}" destId="{1BC60D2D-8848-458C-B661-2E7A00B336CA}" srcOrd="0" destOrd="0" presId="urn:microsoft.com/office/officeart/2005/8/layout/cycle4"/>
    <dgm:cxn modelId="{2254900B-544D-4276-8BC4-A474115B313A}" type="presParOf" srcId="{B7BF2D90-587C-4DFC-AC87-493E22B59196}" destId="{9F7FEE1A-7EEA-4D0F-8B3D-8A0932435E47}" srcOrd="1" destOrd="0" presId="urn:microsoft.com/office/officeart/2005/8/layout/cycle4"/>
    <dgm:cxn modelId="{578709CA-8EFE-427C-A3CF-7984CA15D1BF}" type="presParOf" srcId="{FEC4018D-B891-4CC6-82AD-A96EAFF098A6}" destId="{8370C064-C50E-4558-8A51-6E590B872E47}" srcOrd="2" destOrd="0" presId="urn:microsoft.com/office/officeart/2005/8/layout/cycle4"/>
    <dgm:cxn modelId="{D3E01151-20D5-4B4C-A44F-56A7E4F12D89}" type="presParOf" srcId="{8370C064-C50E-4558-8A51-6E590B872E47}" destId="{F5A0685B-8F85-4E1B-976B-5DE9422B31E9}" srcOrd="0" destOrd="0" presId="urn:microsoft.com/office/officeart/2005/8/layout/cycle4"/>
    <dgm:cxn modelId="{1CC6B44F-F2AF-4C8D-AD1F-3FEEEC0361E8}" type="presParOf" srcId="{8370C064-C50E-4558-8A51-6E590B872E47}" destId="{C173B3A0-0334-463A-A1D6-7852C90281BA}" srcOrd="1" destOrd="0" presId="urn:microsoft.com/office/officeart/2005/8/layout/cycle4"/>
    <dgm:cxn modelId="{E8E70571-EDE5-422D-834C-5036256A3593}" type="presParOf" srcId="{FEC4018D-B891-4CC6-82AD-A96EAFF098A6}" destId="{E2636301-1E85-4B40-94E6-26CDDCF58C45}" srcOrd="3" destOrd="0" presId="urn:microsoft.com/office/officeart/2005/8/layout/cycle4"/>
    <dgm:cxn modelId="{6B0DEF96-A67B-46C3-8898-944F4CD8B241}" type="presParOf" srcId="{E2636301-1E85-4B40-94E6-26CDDCF58C45}" destId="{30163D65-9475-46DC-B7C6-E0DBAA679368}" srcOrd="0" destOrd="0" presId="urn:microsoft.com/office/officeart/2005/8/layout/cycle4"/>
    <dgm:cxn modelId="{00581270-4C85-45A1-923D-994F22CDC070}" type="presParOf" srcId="{E2636301-1E85-4B40-94E6-26CDDCF58C45}" destId="{96325C92-4CAD-4BFA-891F-06B4FB3F5FD7}" srcOrd="1" destOrd="0" presId="urn:microsoft.com/office/officeart/2005/8/layout/cycle4"/>
    <dgm:cxn modelId="{B41E1F36-A80A-4741-BF5D-B159FF42A7B9}" type="presParOf" srcId="{FEC4018D-B891-4CC6-82AD-A96EAFF098A6}" destId="{16928EE2-6714-466B-AE66-C3E67CD5AE52}" srcOrd="4" destOrd="0" presId="urn:microsoft.com/office/officeart/2005/8/layout/cycle4"/>
    <dgm:cxn modelId="{E785AE5A-502D-44D4-83EA-098ECE481DCB}" type="presParOf" srcId="{0D5FD08F-C489-4620-B61A-CE37201C55CC}" destId="{511665FA-C63C-495C-9F9C-3EE9FA373955}" srcOrd="1" destOrd="0" presId="urn:microsoft.com/office/officeart/2005/8/layout/cycle4"/>
    <dgm:cxn modelId="{B26FB88B-6ECB-49F3-96EF-5AD4EA30831C}" type="presParOf" srcId="{511665FA-C63C-495C-9F9C-3EE9FA373955}" destId="{FF9F3D21-6E50-4E38-81D7-31371643E907}" srcOrd="0" destOrd="0" presId="urn:microsoft.com/office/officeart/2005/8/layout/cycle4"/>
    <dgm:cxn modelId="{D3451B0D-B636-4ABC-B5C5-81BBB23424B8}" type="presParOf" srcId="{511665FA-C63C-495C-9F9C-3EE9FA373955}" destId="{D78793F6-7B90-4AFC-BF39-3EB767EF8FA4}" srcOrd="1" destOrd="0" presId="urn:microsoft.com/office/officeart/2005/8/layout/cycle4"/>
    <dgm:cxn modelId="{1A443103-8081-4F5D-9D84-73C9DBBBED94}" type="presParOf" srcId="{511665FA-C63C-495C-9F9C-3EE9FA373955}" destId="{EDB0FC67-8A5A-48C3-8B56-43F720E9BB83}" srcOrd="2" destOrd="0" presId="urn:microsoft.com/office/officeart/2005/8/layout/cycle4"/>
    <dgm:cxn modelId="{13DD8CDC-43B6-4437-859E-9BAD8162CEB6}" type="presParOf" srcId="{511665FA-C63C-495C-9F9C-3EE9FA373955}" destId="{45AE5DBA-3900-40E7-A099-07B4971FE7D2}" srcOrd="3" destOrd="0" presId="urn:microsoft.com/office/officeart/2005/8/layout/cycle4"/>
    <dgm:cxn modelId="{37330806-6166-4A2C-A6AA-F007AF900C0D}" type="presParOf" srcId="{511665FA-C63C-495C-9F9C-3EE9FA373955}" destId="{24733BB1-904F-47AA-8CE4-5F4465CAC37E}" srcOrd="4" destOrd="0" presId="urn:microsoft.com/office/officeart/2005/8/layout/cycle4"/>
    <dgm:cxn modelId="{EB9AE4B0-8152-4CF9-A3F6-22438A24870B}" type="presParOf" srcId="{0D5FD08F-C489-4620-B61A-CE37201C55CC}" destId="{CDDF7E0B-1066-4EA2-BC90-43793A2D1FBA}" srcOrd="2" destOrd="0" presId="urn:microsoft.com/office/officeart/2005/8/layout/cycle4"/>
    <dgm:cxn modelId="{9D0D714F-B661-42DD-85E4-0892E5A74988}" type="presParOf" srcId="{0D5FD08F-C489-4620-B61A-CE37201C55CC}" destId="{7093DB87-2DD2-4B63-A96F-32F5A6EB93ED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685B-8F85-4E1B-976B-5DE9422B31E9}">
      <dsp:nvSpPr>
        <dsp:cNvPr id="0" name=""/>
        <dsp:cNvSpPr/>
      </dsp:nvSpPr>
      <dsp:spPr>
        <a:xfrm>
          <a:off x="2726303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AUDITORIA Y REVISIÓN POR LA DIRECCIÓN</a:t>
          </a:r>
          <a:endParaRPr lang="es-CO" sz="800" kern="1200">
            <a:latin typeface="Century Gothic" pitchFamily="34" charset="0"/>
          </a:endParaRPr>
        </a:p>
      </dsp:txBody>
      <dsp:txXfrm>
        <a:off x="3174806" y="1817721"/>
        <a:ext cx="974321" cy="535440"/>
      </dsp:txXfrm>
    </dsp:sp>
    <dsp:sp modelId="{30163D65-9475-46DC-B7C6-E0DBAA679368}">
      <dsp:nvSpPr>
        <dsp:cNvPr id="0" name=""/>
        <dsp:cNvSpPr/>
      </dsp:nvSpPr>
      <dsp:spPr>
        <a:xfrm>
          <a:off x="816228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ASEGURAMIENTO Y MEJORA CONTINUA</a:t>
          </a:r>
        </a:p>
      </dsp:txBody>
      <dsp:txXfrm>
        <a:off x="832886" y="1817721"/>
        <a:ext cx="974321" cy="535440"/>
      </dsp:txXfrm>
    </dsp:sp>
    <dsp:sp modelId="{1BC60D2D-8848-458C-B661-2E7A00B336CA}">
      <dsp:nvSpPr>
        <dsp:cNvPr id="0" name=""/>
        <dsp:cNvSpPr/>
      </dsp:nvSpPr>
      <dsp:spPr>
        <a:xfrm>
          <a:off x="2726303" y="0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APLICACIÓN Y OPERACIÓN</a:t>
          </a:r>
          <a:endParaRPr lang="es-CO" sz="800" kern="1200">
            <a:latin typeface="Century Gothic" pitchFamily="34" charset="0"/>
          </a:endParaRPr>
        </a:p>
      </dsp:txBody>
      <dsp:txXfrm>
        <a:off x="3174806" y="16658"/>
        <a:ext cx="974321" cy="535440"/>
      </dsp:txXfrm>
    </dsp:sp>
    <dsp:sp modelId="{A25C017C-85DD-4148-A1C6-7E3C8A2EDB4C}">
      <dsp:nvSpPr>
        <dsp:cNvPr id="0" name=""/>
        <dsp:cNvSpPr/>
      </dsp:nvSpPr>
      <dsp:spPr>
        <a:xfrm>
          <a:off x="815789" y="0"/>
          <a:ext cx="1440359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PLANIFICACIÓN Y LIDERAZGO DE LA ALTA DIRECCIÓN</a:t>
          </a:r>
          <a:endParaRPr lang="es-CO" sz="800" kern="1200">
            <a:latin typeface="Century Gothic" pitchFamily="34" charset="0"/>
          </a:endParaRPr>
        </a:p>
      </dsp:txBody>
      <dsp:txXfrm>
        <a:off x="832447" y="16658"/>
        <a:ext cx="974935" cy="535440"/>
      </dsp:txXfrm>
    </dsp:sp>
    <dsp:sp modelId="{FF9F3D21-6E50-4E38-81D7-31371643E907}">
      <dsp:nvSpPr>
        <dsp:cNvPr id="0" name=""/>
        <dsp:cNvSpPr/>
      </dsp:nvSpPr>
      <dsp:spPr>
        <a:xfrm>
          <a:off x="1440957" y="135079"/>
          <a:ext cx="1026132" cy="102613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P</a:t>
          </a:r>
        </a:p>
      </dsp:txBody>
      <dsp:txXfrm>
        <a:off x="1741504" y="435626"/>
        <a:ext cx="725585" cy="725585"/>
      </dsp:txXfrm>
    </dsp:sp>
    <dsp:sp modelId="{D78793F6-7B90-4AFC-BF39-3EB767EF8FA4}">
      <dsp:nvSpPr>
        <dsp:cNvPr id="0" name=""/>
        <dsp:cNvSpPr/>
      </dsp:nvSpPr>
      <dsp:spPr>
        <a:xfrm rot="5400000">
          <a:off x="2514485" y="135079"/>
          <a:ext cx="1026132" cy="1026132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H</a:t>
          </a:r>
        </a:p>
      </dsp:txBody>
      <dsp:txXfrm rot="-5400000">
        <a:off x="2514485" y="435626"/>
        <a:ext cx="725585" cy="725585"/>
      </dsp:txXfrm>
    </dsp:sp>
    <dsp:sp modelId="{EDB0FC67-8A5A-48C3-8B56-43F720E9BB83}">
      <dsp:nvSpPr>
        <dsp:cNvPr id="0" name=""/>
        <dsp:cNvSpPr/>
      </dsp:nvSpPr>
      <dsp:spPr>
        <a:xfrm rot="10800000">
          <a:off x="2514485" y="1208608"/>
          <a:ext cx="1026132" cy="1026132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V</a:t>
          </a:r>
        </a:p>
      </dsp:txBody>
      <dsp:txXfrm rot="10800000">
        <a:off x="2514485" y="1208608"/>
        <a:ext cx="725585" cy="725585"/>
      </dsp:txXfrm>
    </dsp:sp>
    <dsp:sp modelId="{45AE5DBA-3900-40E7-A099-07B4971FE7D2}">
      <dsp:nvSpPr>
        <dsp:cNvPr id="0" name=""/>
        <dsp:cNvSpPr/>
      </dsp:nvSpPr>
      <dsp:spPr>
        <a:xfrm rot="16200000">
          <a:off x="1440957" y="1208608"/>
          <a:ext cx="1026132" cy="1026132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A</a:t>
          </a:r>
        </a:p>
      </dsp:txBody>
      <dsp:txXfrm rot="5400000">
        <a:off x="1741504" y="1208608"/>
        <a:ext cx="725585" cy="725585"/>
      </dsp:txXfrm>
    </dsp:sp>
    <dsp:sp modelId="{CDDF7E0B-1066-4EA2-BC90-43793A2D1FBA}">
      <dsp:nvSpPr>
        <dsp:cNvPr id="0" name=""/>
        <dsp:cNvSpPr/>
      </dsp:nvSpPr>
      <dsp:spPr>
        <a:xfrm>
          <a:off x="2313643" y="971626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3DB87-2DD2-4B63-A96F-32F5A6EB93ED}">
      <dsp:nvSpPr>
        <dsp:cNvPr id="0" name=""/>
        <dsp:cNvSpPr/>
      </dsp:nvSpPr>
      <dsp:spPr>
        <a:xfrm rot="10800000">
          <a:off x="2313643" y="1090117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5A23-7054-416F-BD76-140B345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Perfil Cargo Contador (1)</Template>
  <TotalTime>142</TotalTime>
  <Pages>4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5</cp:revision>
  <cp:lastPrinted>2018-07-16T17:46:00Z</cp:lastPrinted>
  <dcterms:created xsi:type="dcterms:W3CDTF">2021-08-12T15:11:00Z</dcterms:created>
  <dcterms:modified xsi:type="dcterms:W3CDTF">2021-08-18T18:22:00Z</dcterms:modified>
</cp:coreProperties>
</file>